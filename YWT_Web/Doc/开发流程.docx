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37A" w:rsidRDefault="0070637A"/>
    <w:p w:rsidR="000C7D33" w:rsidRDefault="000C7D33"/>
    <w:p w:rsidR="00257996" w:rsidRDefault="000F3FF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r w:rsidRPr="000F3FF2">
        <w:fldChar w:fldCharType="begin"/>
      </w:r>
      <w:r w:rsidR="0070637A">
        <w:instrText xml:space="preserve"> </w:instrText>
      </w:r>
      <w:r w:rsidR="0070637A">
        <w:rPr>
          <w:rFonts w:hint="eastAsia"/>
        </w:rPr>
        <w:instrText>TOC \o "1-3" \h \z \u</w:instrText>
      </w:r>
      <w:r w:rsidR="0070637A">
        <w:instrText xml:space="preserve"> </w:instrText>
      </w:r>
      <w:r w:rsidRPr="000F3FF2">
        <w:fldChar w:fldCharType="separate"/>
      </w:r>
      <w:hyperlink w:anchor="_Toc423899206" w:history="1">
        <w:r w:rsidR="00257996" w:rsidRPr="007C6E6F">
          <w:rPr>
            <w:rStyle w:val="a8"/>
            <w:b/>
            <w:noProof/>
          </w:rPr>
          <w:t>1</w:t>
        </w:r>
        <w:r w:rsidR="00257996">
          <w:rPr>
            <w:noProof/>
            <w:kern w:val="2"/>
            <w:sz w:val="21"/>
          </w:rPr>
          <w:tab/>
        </w:r>
        <w:r w:rsidR="00257996" w:rsidRPr="007C6E6F">
          <w:rPr>
            <w:rStyle w:val="a8"/>
            <w:rFonts w:hint="eastAsia"/>
            <w:b/>
            <w:noProof/>
          </w:rPr>
          <w:t>注册</w:t>
        </w:r>
        <w:r w:rsidR="002579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996">
          <w:rPr>
            <w:noProof/>
            <w:webHidden/>
          </w:rPr>
          <w:instrText xml:space="preserve"> PAGEREF _Toc423899206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9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7996" w:rsidRDefault="000F3FF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899207" w:history="1">
        <w:r w:rsidR="00257996" w:rsidRPr="007C6E6F">
          <w:rPr>
            <w:rStyle w:val="a8"/>
            <w:b/>
            <w:noProof/>
          </w:rPr>
          <w:t>2</w:t>
        </w:r>
        <w:r w:rsidR="00257996">
          <w:rPr>
            <w:noProof/>
            <w:kern w:val="2"/>
            <w:sz w:val="21"/>
          </w:rPr>
          <w:tab/>
        </w:r>
        <w:r w:rsidR="00257996" w:rsidRPr="007C6E6F">
          <w:rPr>
            <w:rStyle w:val="a8"/>
            <w:rFonts w:hint="eastAsia"/>
            <w:b/>
            <w:noProof/>
          </w:rPr>
          <w:t>人员管理</w:t>
        </w:r>
        <w:r w:rsidR="002579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996">
          <w:rPr>
            <w:noProof/>
            <w:webHidden/>
          </w:rPr>
          <w:instrText xml:space="preserve"> PAGEREF _Toc423899207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9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7996" w:rsidRDefault="000F3FF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899208" w:history="1">
        <w:r w:rsidR="00257996" w:rsidRPr="007C6E6F">
          <w:rPr>
            <w:rStyle w:val="a8"/>
            <w:b/>
            <w:noProof/>
          </w:rPr>
          <w:t>3</w:t>
        </w:r>
        <w:r w:rsidR="00257996">
          <w:rPr>
            <w:noProof/>
            <w:kern w:val="2"/>
            <w:sz w:val="21"/>
          </w:rPr>
          <w:tab/>
        </w:r>
        <w:r w:rsidR="00257996" w:rsidRPr="007C6E6F">
          <w:rPr>
            <w:rStyle w:val="a8"/>
            <w:rFonts w:hint="eastAsia"/>
            <w:b/>
            <w:noProof/>
          </w:rPr>
          <w:t>运维商、第三方人员认证</w:t>
        </w:r>
        <w:r w:rsidR="002579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996">
          <w:rPr>
            <w:noProof/>
            <w:webHidden/>
          </w:rPr>
          <w:instrText xml:space="preserve"> PAGEREF _Toc423899208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99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7996" w:rsidRDefault="000F3FF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899209" w:history="1">
        <w:r w:rsidR="00257996" w:rsidRPr="007C6E6F">
          <w:rPr>
            <w:rStyle w:val="a8"/>
            <w:b/>
            <w:noProof/>
          </w:rPr>
          <w:t>4</w:t>
        </w:r>
        <w:r w:rsidR="00257996">
          <w:rPr>
            <w:noProof/>
            <w:kern w:val="2"/>
            <w:sz w:val="21"/>
          </w:rPr>
          <w:tab/>
        </w:r>
        <w:r w:rsidR="00257996" w:rsidRPr="007C6E6F">
          <w:rPr>
            <w:rStyle w:val="a8"/>
            <w:rFonts w:hint="eastAsia"/>
            <w:b/>
            <w:noProof/>
          </w:rPr>
          <w:t>定位</w:t>
        </w:r>
        <w:r w:rsidR="002579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996">
          <w:rPr>
            <w:noProof/>
            <w:webHidden/>
          </w:rPr>
          <w:instrText xml:space="preserve"> PAGEREF _Toc423899209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99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7996" w:rsidRDefault="000F3FF2">
      <w:pPr>
        <w:pStyle w:val="10"/>
        <w:tabs>
          <w:tab w:val="left" w:pos="440"/>
          <w:tab w:val="right" w:leader="dot" w:pos="8296"/>
        </w:tabs>
        <w:rPr>
          <w:noProof/>
          <w:kern w:val="2"/>
          <w:sz w:val="21"/>
        </w:rPr>
      </w:pPr>
      <w:hyperlink w:anchor="_Toc423899210" w:history="1">
        <w:r w:rsidR="00257996" w:rsidRPr="007C6E6F">
          <w:rPr>
            <w:rStyle w:val="a8"/>
            <w:b/>
            <w:noProof/>
          </w:rPr>
          <w:t>5</w:t>
        </w:r>
        <w:r w:rsidR="00257996">
          <w:rPr>
            <w:noProof/>
            <w:kern w:val="2"/>
            <w:sz w:val="21"/>
          </w:rPr>
          <w:tab/>
        </w:r>
        <w:r w:rsidR="00257996" w:rsidRPr="007C6E6F">
          <w:rPr>
            <w:rStyle w:val="a8"/>
            <w:rFonts w:hint="eastAsia"/>
            <w:b/>
            <w:noProof/>
          </w:rPr>
          <w:t>运维单</w:t>
        </w:r>
        <w:r w:rsidR="002579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996">
          <w:rPr>
            <w:noProof/>
            <w:webHidden/>
          </w:rPr>
          <w:instrText xml:space="preserve"> PAGEREF _Toc423899210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9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996" w:rsidRDefault="000F3FF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899211" w:history="1">
        <w:r w:rsidR="00257996" w:rsidRPr="007C6E6F">
          <w:rPr>
            <w:rStyle w:val="a8"/>
            <w:b/>
            <w:noProof/>
          </w:rPr>
          <w:t>5.1</w:t>
        </w:r>
        <w:r w:rsidR="00257996">
          <w:rPr>
            <w:noProof/>
            <w:kern w:val="2"/>
            <w:sz w:val="21"/>
          </w:rPr>
          <w:tab/>
        </w:r>
        <w:r w:rsidR="00257996" w:rsidRPr="007C6E6F">
          <w:rPr>
            <w:rStyle w:val="a8"/>
            <w:rFonts w:hint="eastAsia"/>
            <w:b/>
            <w:noProof/>
          </w:rPr>
          <w:t>字段</w:t>
        </w:r>
        <w:r w:rsidR="002579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996">
          <w:rPr>
            <w:noProof/>
            <w:webHidden/>
          </w:rPr>
          <w:instrText xml:space="preserve"> PAGEREF _Toc423899211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99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7996" w:rsidRDefault="000F3FF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899212" w:history="1">
        <w:r w:rsidR="00257996" w:rsidRPr="007C6E6F">
          <w:rPr>
            <w:rStyle w:val="a8"/>
            <w:b/>
            <w:noProof/>
          </w:rPr>
          <w:t>5.2</w:t>
        </w:r>
        <w:r w:rsidR="00257996">
          <w:rPr>
            <w:noProof/>
            <w:kern w:val="2"/>
            <w:sz w:val="21"/>
          </w:rPr>
          <w:tab/>
        </w:r>
        <w:r w:rsidR="00257996" w:rsidRPr="007C6E6F">
          <w:rPr>
            <w:rStyle w:val="a8"/>
            <w:rFonts w:hint="eastAsia"/>
            <w:b/>
            <w:noProof/>
          </w:rPr>
          <w:t>下单：</w:t>
        </w:r>
        <w:r w:rsidR="002579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996">
          <w:rPr>
            <w:noProof/>
            <w:webHidden/>
          </w:rPr>
          <w:instrText xml:space="preserve"> PAGEREF _Toc423899212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9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7996" w:rsidRDefault="000F3FF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899213" w:history="1">
        <w:r w:rsidR="00257996" w:rsidRPr="007C6E6F">
          <w:rPr>
            <w:rStyle w:val="a8"/>
            <w:b/>
            <w:noProof/>
          </w:rPr>
          <w:t>5.3</w:t>
        </w:r>
        <w:r w:rsidR="00257996">
          <w:rPr>
            <w:noProof/>
            <w:kern w:val="2"/>
            <w:sz w:val="21"/>
          </w:rPr>
          <w:tab/>
        </w:r>
        <w:r w:rsidR="00257996" w:rsidRPr="007C6E6F">
          <w:rPr>
            <w:rStyle w:val="a8"/>
            <w:rFonts w:hint="eastAsia"/>
            <w:b/>
            <w:noProof/>
          </w:rPr>
          <w:t>列表</w:t>
        </w:r>
        <w:r w:rsidR="002579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996">
          <w:rPr>
            <w:noProof/>
            <w:webHidden/>
          </w:rPr>
          <w:instrText xml:space="preserve"> PAGEREF _Toc423899213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9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7996" w:rsidRDefault="000F3FF2">
      <w:pPr>
        <w:pStyle w:val="2"/>
        <w:tabs>
          <w:tab w:val="left" w:pos="840"/>
          <w:tab w:val="right" w:leader="dot" w:pos="8296"/>
        </w:tabs>
        <w:rPr>
          <w:noProof/>
          <w:kern w:val="2"/>
          <w:sz w:val="21"/>
        </w:rPr>
      </w:pPr>
      <w:hyperlink w:anchor="_Toc423899214" w:history="1">
        <w:r w:rsidR="00257996" w:rsidRPr="007C6E6F">
          <w:rPr>
            <w:rStyle w:val="a8"/>
            <w:b/>
            <w:noProof/>
          </w:rPr>
          <w:t>5.4</w:t>
        </w:r>
        <w:r w:rsidR="00257996">
          <w:rPr>
            <w:noProof/>
            <w:kern w:val="2"/>
            <w:sz w:val="21"/>
          </w:rPr>
          <w:tab/>
        </w:r>
        <w:r w:rsidR="00257996" w:rsidRPr="007C6E6F">
          <w:rPr>
            <w:rStyle w:val="a8"/>
            <w:rFonts w:hint="eastAsia"/>
            <w:b/>
            <w:noProof/>
          </w:rPr>
          <w:t>流程</w:t>
        </w:r>
        <w:r w:rsidR="0025799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7996">
          <w:rPr>
            <w:noProof/>
            <w:webHidden/>
          </w:rPr>
          <w:instrText xml:space="preserve"> PAGEREF _Toc423899214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799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0637A" w:rsidRDefault="000F3FF2">
      <w:r>
        <w:fldChar w:fldCharType="end"/>
      </w:r>
    </w:p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/>
    <w:p w:rsidR="0070637A" w:rsidRDefault="0070637A" w:rsidP="00597463">
      <w:pPr>
        <w:pStyle w:val="a5"/>
        <w:numPr>
          <w:ilvl w:val="0"/>
          <w:numId w:val="5"/>
        </w:numPr>
        <w:ind w:firstLineChars="0"/>
      </w:pPr>
    </w:p>
    <w:p w:rsidR="000C7D33" w:rsidRDefault="000C7D33"/>
    <w:p w:rsidR="00DA5FA6" w:rsidRDefault="00DA5FA6">
      <w:r>
        <w:rPr>
          <w:rFonts w:hint="eastAsia"/>
        </w:rPr>
        <w:t>接品</w:t>
      </w:r>
      <w:r>
        <w:rPr>
          <w:rFonts w:hint="eastAsia"/>
        </w:rPr>
        <w:t>ritacc.net/API/</w:t>
      </w:r>
      <w:r w:rsidR="00CF6C42">
        <w:rPr>
          <w:rFonts w:hint="eastAsia"/>
        </w:rPr>
        <w:t>+</w:t>
      </w:r>
      <w:r w:rsidR="00333514">
        <w:t>…</w:t>
      </w:r>
    </w:p>
    <w:p w:rsidR="009D579C" w:rsidRPr="005C0028" w:rsidRDefault="001116B1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0" w:name="_Toc423899206"/>
      <w:r w:rsidRPr="005C0028">
        <w:rPr>
          <w:rFonts w:hint="eastAsia"/>
          <w:b/>
          <w:sz w:val="28"/>
          <w:szCs w:val="28"/>
        </w:rPr>
        <w:t>注册</w:t>
      </w:r>
      <w:bookmarkEnd w:id="0"/>
      <w:r w:rsidR="007E1F6F" w:rsidRPr="005C0028">
        <w:rPr>
          <w:rFonts w:hint="eastAsia"/>
          <w:b/>
          <w:sz w:val="28"/>
          <w:szCs w:val="28"/>
        </w:rPr>
        <w:t xml:space="preserve"> </w:t>
      </w:r>
    </w:p>
    <w:p w:rsidR="005E0374" w:rsidRDefault="00C04DAB" w:rsidP="0069262E">
      <w:pPr>
        <w:ind w:firstLine="420"/>
      </w:pPr>
      <w:r>
        <w:rPr>
          <w:rFonts w:hint="eastAsia"/>
        </w:rPr>
        <w:t>手机号码、密码</w:t>
      </w:r>
    </w:p>
    <w:p w:rsidR="007E1F6F" w:rsidRPr="00A52F04" w:rsidRDefault="007E1F6F" w:rsidP="0069262E">
      <w:pPr>
        <w:ind w:firstLine="420"/>
        <w:rPr>
          <w:szCs w:val="21"/>
        </w:rPr>
      </w:pPr>
      <w:r w:rsidRPr="00A52F04">
        <w:rPr>
          <w:rFonts w:hint="eastAsia"/>
          <w:szCs w:val="21"/>
        </w:rPr>
        <w:t>接口：</w:t>
      </w:r>
      <w:r w:rsidRPr="00A52F04">
        <w:rPr>
          <w:color w:val="292929"/>
          <w:szCs w:val="21"/>
        </w:rPr>
        <w:t>YWT_User.ashx?action=reg&amp;q0=</w:t>
      </w:r>
    </w:p>
    <w:p w:rsidR="00C04DAB" w:rsidRDefault="003045A8">
      <w:r>
        <w:rPr>
          <w:rFonts w:hint="eastAsia"/>
        </w:rPr>
        <w:t>选择帐号类型：</w:t>
      </w:r>
    </w:p>
    <w:p w:rsidR="00C04DAB" w:rsidRDefault="00C04DAB">
      <w:r>
        <w:rPr>
          <w:rFonts w:hint="eastAsia"/>
        </w:rPr>
        <w:t>帐号类型</w:t>
      </w:r>
      <w:r>
        <w:rPr>
          <w:rFonts w:hint="eastAsia"/>
        </w:rPr>
        <w:t>:</w:t>
      </w:r>
      <w:r>
        <w:rPr>
          <w:rFonts w:hint="eastAsia"/>
        </w:rPr>
        <w:t>运维商</w:t>
      </w:r>
      <w:r w:rsidR="00D21561">
        <w:rPr>
          <w:rFonts w:hint="eastAsia"/>
        </w:rPr>
        <w:t>(</w:t>
      </w:r>
      <w:r w:rsidR="00F75F2B">
        <w:rPr>
          <w:rFonts w:hint="eastAsia"/>
        </w:rPr>
        <w:t>1</w:t>
      </w:r>
      <w:r w:rsidR="00D21561">
        <w:rPr>
          <w:rFonts w:hint="eastAsia"/>
        </w:rPr>
        <w:t>0)</w:t>
      </w:r>
      <w:r w:rsidR="000F49FE">
        <w:rPr>
          <w:rFonts w:hint="eastAsia"/>
        </w:rPr>
        <w:t xml:space="preserve"> </w:t>
      </w:r>
      <w:r w:rsidR="009A0186">
        <w:rPr>
          <w:rFonts w:hint="eastAsia"/>
        </w:rPr>
        <w:t>,</w:t>
      </w:r>
      <w:r w:rsidR="009A0186" w:rsidRPr="009A0186">
        <w:rPr>
          <w:rFonts w:hint="eastAsia"/>
        </w:rPr>
        <w:t xml:space="preserve"> </w:t>
      </w:r>
      <w:r w:rsidR="009A0186">
        <w:rPr>
          <w:rFonts w:hint="eastAsia"/>
        </w:rPr>
        <w:t>运维人员</w:t>
      </w:r>
      <w:r w:rsidR="009A0186">
        <w:rPr>
          <w:rFonts w:hint="eastAsia"/>
        </w:rPr>
        <w:t>(30)</w:t>
      </w:r>
      <w:r w:rsidR="00F94226">
        <w:rPr>
          <w:rFonts w:hint="eastAsia"/>
        </w:rPr>
        <w:t>。</w:t>
      </w:r>
    </w:p>
    <w:p w:rsidR="00C04DAB" w:rsidRDefault="00C04DAB" w:rsidP="003C04D4">
      <w:pPr>
        <w:ind w:firstLine="420"/>
      </w:pPr>
      <w:r>
        <w:rPr>
          <w:rFonts w:hint="eastAsia"/>
        </w:rPr>
        <w:t>运维商：公司名称、法人</w:t>
      </w:r>
      <w:r w:rsidR="0069262E">
        <w:rPr>
          <w:rFonts w:hint="eastAsia"/>
        </w:rPr>
        <w:t>姓名</w:t>
      </w:r>
      <w:r w:rsidR="002D5D70">
        <w:rPr>
          <w:rFonts w:hint="eastAsia"/>
        </w:rPr>
        <w:t>、法人联系电话</w:t>
      </w:r>
    </w:p>
    <w:p w:rsidR="00C04DAB" w:rsidRDefault="00C04DAB" w:rsidP="003C04D4">
      <w:pPr>
        <w:ind w:firstLine="420"/>
      </w:pPr>
      <w:r>
        <w:rPr>
          <w:rFonts w:hint="eastAsia"/>
        </w:rPr>
        <w:t>运维人员</w:t>
      </w:r>
      <w:r>
        <w:rPr>
          <w:rFonts w:hint="eastAsia"/>
        </w:rPr>
        <w:t xml:space="preserve">: </w:t>
      </w:r>
      <w:r>
        <w:rPr>
          <w:rFonts w:hint="eastAsia"/>
        </w:rPr>
        <w:t>录入姓名</w:t>
      </w:r>
    </w:p>
    <w:p w:rsidR="00864582" w:rsidRDefault="00864582" w:rsidP="003C04D4">
      <w:pPr>
        <w:ind w:firstLine="420"/>
      </w:pPr>
    </w:p>
    <w:p w:rsidR="00D6126D" w:rsidRDefault="00864582" w:rsidP="003C04D4">
      <w:pPr>
        <w:ind w:firstLine="420"/>
        <w:rPr>
          <w:szCs w:val="21"/>
        </w:rPr>
      </w:pPr>
      <w:r>
        <w:rPr>
          <w:rFonts w:hint="eastAsia"/>
          <w:szCs w:val="21"/>
        </w:rPr>
        <w:t>如果选择</w:t>
      </w:r>
      <w:r>
        <w:rPr>
          <w:rFonts w:hint="eastAsia"/>
        </w:rPr>
        <w:t>运维商调用</w:t>
      </w:r>
      <w:r w:rsidR="00D6126D" w:rsidRPr="00A52F04">
        <w:rPr>
          <w:rFonts w:hint="eastAsia"/>
          <w:szCs w:val="21"/>
        </w:rPr>
        <w:t>接口</w:t>
      </w:r>
      <w:r w:rsidR="00D6126D" w:rsidRPr="00A52F04">
        <w:rPr>
          <w:rFonts w:hint="eastAsia"/>
          <w:szCs w:val="21"/>
        </w:rPr>
        <w:t>:</w:t>
      </w:r>
      <w:r w:rsidR="007041EB" w:rsidRPr="00A52F04">
        <w:rPr>
          <w:rFonts w:hint="eastAsia"/>
          <w:szCs w:val="21"/>
        </w:rPr>
        <w:t xml:space="preserve"> </w:t>
      </w:r>
      <w:r w:rsidR="007041EB" w:rsidRPr="00A52F04">
        <w:rPr>
          <w:szCs w:val="21"/>
        </w:rPr>
        <w:t>YWT_Supplier?action=addupdate&amp;q0=&amp;q1=</w:t>
      </w:r>
    </w:p>
    <w:p w:rsidR="0087578D" w:rsidRPr="00A52F04" w:rsidRDefault="00CF1085" w:rsidP="003C04D4">
      <w:pPr>
        <w:ind w:firstLine="420"/>
        <w:rPr>
          <w:szCs w:val="21"/>
        </w:rPr>
      </w:pPr>
      <w:r>
        <w:rPr>
          <w:rFonts w:hint="eastAsia"/>
          <w:szCs w:val="21"/>
        </w:rPr>
        <w:t>选择</w:t>
      </w:r>
      <w:r w:rsidRPr="00B55BDE">
        <w:rPr>
          <w:rFonts w:hint="eastAsia"/>
          <w:szCs w:val="21"/>
        </w:rPr>
        <w:t>运维人员调用接口：</w:t>
      </w:r>
      <w:r w:rsidR="00F60766" w:rsidRPr="00B55BDE">
        <w:rPr>
          <w:szCs w:val="21"/>
        </w:rPr>
        <w:t>YWT_User.ashx?action=edit&amp;q0=</w:t>
      </w:r>
    </w:p>
    <w:p w:rsidR="003045A8" w:rsidRPr="00C04DAB" w:rsidRDefault="00CD57B7">
      <w:r>
        <w:rPr>
          <w:rFonts w:hint="eastAsia"/>
        </w:rPr>
        <w:t>完成注册。</w:t>
      </w:r>
    </w:p>
    <w:p w:rsidR="00637B69" w:rsidRDefault="00637B69"/>
    <w:p w:rsid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1" w:name="_Toc423899207"/>
      <w:r>
        <w:rPr>
          <w:rFonts w:hint="eastAsia"/>
          <w:b/>
          <w:sz w:val="28"/>
          <w:szCs w:val="28"/>
        </w:rPr>
        <w:t>人员管理</w:t>
      </w:r>
      <w:bookmarkEnd w:id="1"/>
    </w:p>
    <w:p w:rsidR="006803CE" w:rsidRPr="00E6137E" w:rsidRDefault="00C230DD" w:rsidP="00E6137E">
      <w:r w:rsidRPr="00E6137E">
        <w:rPr>
          <w:rFonts w:hint="eastAsia"/>
        </w:rPr>
        <w:t>可以管理人员类型：运维人员</w:t>
      </w:r>
      <w:r w:rsidRPr="00E6137E">
        <w:rPr>
          <w:rFonts w:hint="eastAsia"/>
        </w:rPr>
        <w:t xml:space="preserve"> 10 </w:t>
      </w:r>
      <w:r w:rsidRPr="00E6137E">
        <w:rPr>
          <w:rFonts w:hint="eastAsia"/>
        </w:rPr>
        <w:t>调度人员：</w:t>
      </w:r>
      <w:r w:rsidRPr="00E6137E">
        <w:rPr>
          <w:rFonts w:hint="eastAsia"/>
        </w:rPr>
        <w:t xml:space="preserve"> 40</w:t>
      </w:r>
    </w:p>
    <w:p w:rsidR="00C230DD" w:rsidRPr="00E6137E" w:rsidRDefault="00EA2984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添加字段</w:t>
      </w:r>
      <w:r w:rsidRPr="00E6137E">
        <w:rPr>
          <w:rFonts w:hint="eastAsia"/>
          <w:b/>
          <w:sz w:val="24"/>
          <w:szCs w:val="24"/>
        </w:rPr>
        <w:t>:</w:t>
      </w:r>
    </w:p>
    <w:p w:rsidR="0045351F" w:rsidRPr="00D80962" w:rsidRDefault="00E6137E" w:rsidP="00D80962">
      <w:r w:rsidRPr="00E6137E">
        <w:rPr>
          <w:rFonts w:hint="eastAsia"/>
        </w:rPr>
        <w:t>人员类型、</w:t>
      </w:r>
      <w:r w:rsidR="00A031FD" w:rsidRPr="00E6137E">
        <w:rPr>
          <w:rFonts w:hint="eastAsia"/>
        </w:rPr>
        <w:t>手机号、用户名、姓名、性别、出生年月、邮箱</w:t>
      </w:r>
      <w:r w:rsidR="001D3FB8" w:rsidRPr="00E6137E">
        <w:rPr>
          <w:rFonts w:hint="eastAsia"/>
        </w:rPr>
        <w:t>、</w:t>
      </w:r>
      <w:r w:rsidR="001D3FB8">
        <w:rPr>
          <w:rFonts w:hint="eastAsia"/>
        </w:rPr>
        <w:t>学历</w:t>
      </w:r>
      <w:r w:rsidR="0045351F">
        <w:rPr>
          <w:rFonts w:hint="eastAsia"/>
        </w:rPr>
        <w:t>、</w:t>
      </w:r>
      <w:r w:rsidR="0045351F" w:rsidRPr="00D80962">
        <w:t>是否可用</w:t>
      </w:r>
    </w:p>
    <w:p w:rsidR="00B21120" w:rsidRDefault="00B21120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不显示字段：</w:t>
      </w:r>
      <w:r>
        <w:rPr>
          <w:rFonts w:ascii="NSimSun" w:hAnsi="NSimSun" w:cs="NSimSun"/>
          <w:kern w:val="0"/>
          <w:sz w:val="19"/>
          <w:szCs w:val="19"/>
        </w:rPr>
        <w:t>ID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single" w:sz="4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1"/>
        <w:gridCol w:w="5011"/>
      </w:tblGrid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添加供应商用户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YWT_User.ashx?action=addsupuser&amp;q0=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修改供应商用户信息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YWT_User.ashx?action=getsupuser&amp;q1=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获取供应商下面的用户用户信息 </w:t>
            </w:r>
          </w:p>
        </w:tc>
      </w:tr>
      <w:tr w:rsidR="005F50F2" w:rsidRPr="005F50F2" w:rsidTr="005F50F2">
        <w:tc>
          <w:tcPr>
            <w:tcW w:w="2000" w:type="pct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>YWT_User.ashx?action=getasupuser&amp;q0=&amp;q1=</w:t>
            </w:r>
          </w:p>
        </w:tc>
        <w:tc>
          <w:tcPr>
            <w:tcW w:w="0" w:type="auto"/>
            <w:tcBorders>
              <w:top w:val="outset" w:sz="6" w:space="0" w:color="auto"/>
              <w:left w:val="single" w:sz="4" w:space="0" w:color="E8E8E8"/>
              <w:bottom w:val="single" w:sz="4" w:space="0" w:color="E8E8E8"/>
              <w:right w:val="single" w:sz="4" w:space="0" w:color="E8E8E8"/>
            </w:tcBorders>
            <w:tcMar>
              <w:top w:w="0" w:type="dxa"/>
              <w:left w:w="23" w:type="dxa"/>
              <w:bottom w:w="0" w:type="dxa"/>
              <w:right w:w="23" w:type="dxa"/>
            </w:tcMar>
            <w:vAlign w:val="center"/>
            <w:hideMark/>
          </w:tcPr>
          <w:p w:rsidR="005F50F2" w:rsidRPr="005F50F2" w:rsidRDefault="005F50F2" w:rsidP="005F50F2">
            <w:pPr>
              <w:widowControl/>
              <w:spacing w:line="276" w:lineRule="atLeast"/>
              <w:jc w:val="left"/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</w:pPr>
            <w:r w:rsidRPr="005F50F2">
              <w:rPr>
                <w:rFonts w:ascii="宋体" w:eastAsia="宋体" w:hAnsi="宋体" w:cs="宋体"/>
                <w:color w:val="292929"/>
                <w:kern w:val="0"/>
                <w:sz w:val="14"/>
                <w:szCs w:val="14"/>
              </w:rPr>
              <w:t xml:space="preserve">获取供应商下面一个用户数据 </w:t>
            </w:r>
          </w:p>
        </w:tc>
      </w:tr>
    </w:tbl>
    <w:p w:rsidR="00950302" w:rsidRPr="005F50F2" w:rsidRDefault="00950302" w:rsidP="00B2112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031FD" w:rsidRPr="00E6137E" w:rsidRDefault="00A031FD" w:rsidP="00E6137E">
      <w:pPr>
        <w:ind w:firstLine="420"/>
      </w:pPr>
    </w:p>
    <w:p w:rsidR="00A31313" w:rsidRPr="00E6137E" w:rsidRDefault="00A31313" w:rsidP="00E6137E">
      <w:pPr>
        <w:rPr>
          <w:b/>
          <w:sz w:val="24"/>
          <w:szCs w:val="24"/>
        </w:rPr>
      </w:pPr>
      <w:r w:rsidRPr="00E6137E">
        <w:rPr>
          <w:rFonts w:hint="eastAsia"/>
          <w:b/>
          <w:sz w:val="24"/>
          <w:szCs w:val="24"/>
        </w:rPr>
        <w:t>但这几个字段在两个表中：</w:t>
      </w:r>
    </w:p>
    <w:p w:rsidR="00E6137E" w:rsidRPr="00E6137E" w:rsidRDefault="00E6137E" w:rsidP="00E6137E">
      <w:pPr>
        <w:ind w:firstLine="142"/>
        <w:rPr>
          <w:szCs w:val="21"/>
        </w:rPr>
      </w:pPr>
      <w:r w:rsidRPr="00E6137E">
        <w:rPr>
          <w:szCs w:val="21"/>
        </w:rPr>
        <w:t>YWTUserOR</w:t>
      </w:r>
      <w:r w:rsidRPr="00E6137E">
        <w:rPr>
          <w:rFonts w:hint="eastAsia"/>
          <w:szCs w:val="21"/>
        </w:rPr>
        <w:t xml:space="preserve">: </w:t>
      </w:r>
      <w:r w:rsidRPr="00E6137E">
        <w:rPr>
          <w:rFonts w:hint="eastAsia"/>
          <w:szCs w:val="21"/>
        </w:rPr>
        <w:t>人员类型、手机号、用户名、姓名</w:t>
      </w:r>
      <w:r w:rsidRPr="00E6137E">
        <w:rPr>
          <w:rFonts w:hint="eastAsia"/>
          <w:szCs w:val="21"/>
        </w:rPr>
        <w:t xml:space="preserve"> </w:t>
      </w:r>
    </w:p>
    <w:p w:rsidR="00E6137E" w:rsidRDefault="00E6137E" w:rsidP="00E6137E">
      <w:pPr>
        <w:ind w:firstLine="142"/>
        <w:rPr>
          <w:szCs w:val="21"/>
        </w:rPr>
      </w:pPr>
      <w:r w:rsidRPr="00E6137E">
        <w:rPr>
          <w:szCs w:val="21"/>
        </w:rPr>
        <w:t>YWTUserInfoOR</w:t>
      </w:r>
      <w:r w:rsidRPr="00E6137E">
        <w:rPr>
          <w:rFonts w:hint="eastAsia"/>
          <w:szCs w:val="21"/>
        </w:rPr>
        <w:t>：性别、出生年月、邮箱、学历</w:t>
      </w:r>
    </w:p>
    <w:p w:rsidR="00211C8B" w:rsidRDefault="00211C8B" w:rsidP="00E6137E">
      <w:pPr>
        <w:ind w:firstLine="142"/>
        <w:rPr>
          <w:szCs w:val="21"/>
        </w:rPr>
      </w:pPr>
    </w:p>
    <w:p w:rsidR="00211C8B" w:rsidRDefault="00211C8B" w:rsidP="008A6569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r w:rsidRPr="008A6569">
        <w:rPr>
          <w:rFonts w:hint="eastAsia"/>
          <w:b/>
          <w:sz w:val="28"/>
          <w:szCs w:val="28"/>
        </w:rPr>
        <w:t xml:space="preserve"> </w:t>
      </w:r>
      <w:bookmarkStart w:id="2" w:name="_Toc423899208"/>
      <w:r w:rsidRPr="008A6569">
        <w:rPr>
          <w:rFonts w:hint="eastAsia"/>
          <w:b/>
          <w:sz w:val="28"/>
          <w:szCs w:val="28"/>
        </w:rPr>
        <w:t>运维商、第三方人员认证</w:t>
      </w:r>
      <w:bookmarkEnd w:id="2"/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实现方式：</w:t>
      </w:r>
    </w:p>
    <w:p w:rsidR="00E84079" w:rsidRDefault="00E84079" w:rsidP="00E84079">
      <w:pPr>
        <w:ind w:firstLine="142"/>
        <w:rPr>
          <w:szCs w:val="21"/>
        </w:rPr>
      </w:pPr>
      <w:r>
        <w:rPr>
          <w:rFonts w:hint="eastAsia"/>
          <w:szCs w:val="21"/>
        </w:rPr>
        <w:t>数据库中配置需要上传资质的类型：</w:t>
      </w:r>
    </w:p>
    <w:p w:rsidR="00971DA3" w:rsidRDefault="00AD0A1A" w:rsidP="00E84079">
      <w:pPr>
        <w:ind w:firstLine="142"/>
        <w:rPr>
          <w:szCs w:val="21"/>
        </w:rPr>
      </w:pPr>
      <w:r>
        <w:rPr>
          <w:rFonts w:hint="eastAsia"/>
          <w:szCs w:val="21"/>
        </w:rPr>
        <w:t>个人中心申请认证：</w:t>
      </w:r>
      <w:r w:rsidR="00487085">
        <w:rPr>
          <w:rFonts w:hint="eastAsia"/>
          <w:szCs w:val="21"/>
        </w:rPr>
        <w:t xml:space="preserve"> </w:t>
      </w:r>
    </w:p>
    <w:p w:rsidR="00C537BC" w:rsidRPr="00E84079" w:rsidRDefault="00487085" w:rsidP="00E84079">
      <w:pPr>
        <w:ind w:firstLine="142"/>
        <w:rPr>
          <w:szCs w:val="21"/>
        </w:rPr>
      </w:pPr>
      <w:r>
        <w:rPr>
          <w:rFonts w:hint="eastAsia"/>
          <w:szCs w:val="21"/>
        </w:rPr>
        <w:lastRenderedPageBreak/>
        <w:t>认证时单个上传相应的图片，全部或部分上传完成后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提前申请，后台工作人员进行审核。</w:t>
      </w:r>
    </w:p>
    <w:p w:rsidR="00441A7A" w:rsidRPr="00441A7A" w:rsidRDefault="00441A7A" w:rsidP="006D682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694634" cy="6569050"/>
            <wp:effectExtent l="19050" t="0" r="1066" b="0"/>
            <wp:docPr id="1" name="图片 1" descr="C:\Users\ritacc\Documents\Tencent Files\348128277\Image\C2C\E8C6E3E78F9FB616CCC4A9085A497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ocuments\Tencent Files\348128277\Image\C2C\E8C6E3E78F9FB616CCC4A9085A4976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634" cy="656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8B" w:rsidRPr="00413D3C" w:rsidRDefault="0066699D" w:rsidP="00413D3C">
      <w:pPr>
        <w:rPr>
          <w:szCs w:val="21"/>
        </w:rPr>
      </w:pPr>
      <w:r>
        <w:rPr>
          <w:rFonts w:hint="eastAsia"/>
          <w:szCs w:val="21"/>
        </w:rPr>
        <w:t>进入</w:t>
      </w:r>
      <w:r w:rsidR="00176ADB">
        <w:rPr>
          <w:rFonts w:hint="eastAsia"/>
          <w:szCs w:val="21"/>
        </w:rPr>
        <w:t>通过接口：</w:t>
      </w:r>
      <w:r w:rsidR="00FA335A" w:rsidRPr="00413D3C">
        <w:rPr>
          <w:szCs w:val="21"/>
        </w:rPr>
        <w:t>YWT_User.ashx?action=getcertifyfile&amp;q0=&amp;q1=</w:t>
      </w:r>
      <w:r w:rsidRPr="00413D3C">
        <w:rPr>
          <w:rFonts w:hint="eastAsia"/>
          <w:szCs w:val="21"/>
        </w:rPr>
        <w:t xml:space="preserve"> </w:t>
      </w:r>
      <w:r w:rsidRPr="00413D3C">
        <w:rPr>
          <w:rFonts w:hint="eastAsia"/>
          <w:szCs w:val="21"/>
        </w:rPr>
        <w:t>获取需要上传的类型</w:t>
      </w:r>
    </w:p>
    <w:p w:rsidR="0066699D" w:rsidRDefault="0066699D" w:rsidP="00413D3C">
      <w:pPr>
        <w:rPr>
          <w:szCs w:val="21"/>
        </w:rPr>
      </w:pPr>
      <w:r w:rsidRPr="00413D3C">
        <w:rPr>
          <w:rFonts w:hint="eastAsia"/>
          <w:szCs w:val="21"/>
        </w:rPr>
        <w:t>点击图片单个上传：</w:t>
      </w:r>
      <w:r w:rsidR="006A22E9" w:rsidRPr="00413D3C">
        <w:rPr>
          <w:szCs w:val="21"/>
        </w:rPr>
        <w:t xml:space="preserve">YWT_UPUserFile.ashx?action=userimg </w:t>
      </w:r>
      <w:r w:rsidR="006A22E9" w:rsidRPr="00413D3C">
        <w:rPr>
          <w:szCs w:val="21"/>
        </w:rPr>
        <w:t>或</w:t>
      </w:r>
      <w:r w:rsidR="006A22E9" w:rsidRPr="00413D3C">
        <w:rPr>
          <w:szCs w:val="21"/>
        </w:rPr>
        <w:t xml:space="preserve"> action=getcertifyfile</w:t>
      </w:r>
      <w:r w:rsidR="006A22E9" w:rsidRPr="00413D3C">
        <w:rPr>
          <w:szCs w:val="21"/>
        </w:rPr>
        <w:t>中所定义</w:t>
      </w:r>
      <w:r w:rsidR="006A22E9" w:rsidRPr="00413D3C">
        <w:rPr>
          <w:szCs w:val="21"/>
        </w:rPr>
        <w:t xml:space="preserve"> &amp;q0=&amp;q1=&amp;from=</w:t>
      </w:r>
    </w:p>
    <w:p w:rsidR="00E118F9" w:rsidRDefault="00E118F9" w:rsidP="00E6137E">
      <w:pPr>
        <w:ind w:firstLine="142"/>
        <w:rPr>
          <w:szCs w:val="21"/>
        </w:rPr>
      </w:pPr>
    </w:p>
    <w:p w:rsidR="00E118F9" w:rsidRPr="00E6137E" w:rsidRDefault="00E118F9" w:rsidP="00E6137E">
      <w:pPr>
        <w:ind w:firstLine="142"/>
        <w:rPr>
          <w:szCs w:val="21"/>
        </w:rPr>
      </w:pPr>
    </w:p>
    <w:p w:rsidR="0098697E" w:rsidRPr="005C0028" w:rsidRDefault="0098697E" w:rsidP="0070637A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3" w:name="_Toc423899209"/>
      <w:r>
        <w:rPr>
          <w:rFonts w:hint="eastAsia"/>
          <w:b/>
          <w:sz w:val="28"/>
          <w:szCs w:val="28"/>
        </w:rPr>
        <w:t>定位</w:t>
      </w:r>
      <w:bookmarkEnd w:id="3"/>
    </w:p>
    <w:p w:rsidR="00DD02E2" w:rsidRDefault="00DD02E2">
      <w:r>
        <w:rPr>
          <w:rFonts w:hint="eastAsia"/>
        </w:rPr>
        <w:t>登录后每</w:t>
      </w:r>
      <w:r>
        <w:rPr>
          <w:rFonts w:hint="eastAsia"/>
        </w:rPr>
        <w:t>15</w:t>
      </w:r>
      <w:r>
        <w:rPr>
          <w:rFonts w:hint="eastAsia"/>
        </w:rPr>
        <w:t>秒上传一次坐标。</w:t>
      </w:r>
    </w:p>
    <w:p w:rsidR="00C25712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t>接口：</w:t>
      </w:r>
      <w:r w:rsidR="00A77584" w:rsidRPr="00413D3C">
        <w:rPr>
          <w:color w:val="292929"/>
          <w:szCs w:val="21"/>
        </w:rPr>
        <w:t>HL.ashx?action=sl&amp;q0=&amp;q1=&amp;q2=</w:t>
      </w:r>
    </w:p>
    <w:p w:rsidR="007904AB" w:rsidRDefault="007904AB">
      <w:r>
        <w:rPr>
          <w:rFonts w:hint="eastAsia"/>
        </w:rPr>
        <w:lastRenderedPageBreak/>
        <w:t>运</w:t>
      </w:r>
      <w:r w:rsidR="00050D3B">
        <w:rPr>
          <w:rFonts w:hint="eastAsia"/>
        </w:rPr>
        <w:t>维</w:t>
      </w:r>
      <w:r>
        <w:rPr>
          <w:rFonts w:hint="eastAsia"/>
        </w:rPr>
        <w:t>人员位置展示</w:t>
      </w:r>
      <w:r>
        <w:rPr>
          <w:rFonts w:hint="eastAsia"/>
        </w:rPr>
        <w:t>:</w:t>
      </w:r>
    </w:p>
    <w:p w:rsidR="007904AB" w:rsidRPr="00413D3C" w:rsidRDefault="007904AB">
      <w:pPr>
        <w:rPr>
          <w:szCs w:val="21"/>
        </w:rPr>
      </w:pPr>
      <w:r w:rsidRPr="00413D3C">
        <w:rPr>
          <w:rFonts w:hint="eastAsia"/>
          <w:szCs w:val="21"/>
        </w:rPr>
        <w:t>接口：</w:t>
      </w:r>
      <w:r w:rsidR="00F23739" w:rsidRPr="00413D3C">
        <w:rPr>
          <w:szCs w:val="21"/>
        </w:rPr>
        <w:t>HL.ashx?action=getsubxy&amp;q0=</w:t>
      </w:r>
    </w:p>
    <w:p w:rsidR="00181FBC" w:rsidRDefault="00181FBC">
      <w:pPr>
        <w:rPr>
          <w:color w:val="292929"/>
          <w:sz w:val="14"/>
          <w:szCs w:val="14"/>
        </w:rPr>
      </w:pPr>
    </w:p>
    <w:p w:rsidR="00261C14" w:rsidRDefault="00261C14" w:rsidP="00261C14">
      <w:pPr>
        <w:pStyle w:val="a5"/>
        <w:numPr>
          <w:ilvl w:val="0"/>
          <w:numId w:val="1"/>
        </w:numPr>
        <w:ind w:firstLineChars="0"/>
        <w:outlineLvl w:val="0"/>
        <w:rPr>
          <w:b/>
          <w:sz w:val="28"/>
          <w:szCs w:val="28"/>
        </w:rPr>
      </w:pPr>
      <w:bookmarkStart w:id="4" w:name="_Toc423899210"/>
      <w:r w:rsidRPr="00261C14">
        <w:rPr>
          <w:rFonts w:hint="eastAsia"/>
          <w:b/>
          <w:sz w:val="28"/>
          <w:szCs w:val="28"/>
        </w:rPr>
        <w:t>运维单</w:t>
      </w:r>
      <w:bookmarkEnd w:id="4"/>
    </w:p>
    <w:p w:rsidR="001D7114" w:rsidRPr="00261C14" w:rsidRDefault="001D7114" w:rsidP="00795AD5">
      <w:pPr>
        <w:pStyle w:val="a5"/>
        <w:numPr>
          <w:ilvl w:val="1"/>
          <w:numId w:val="1"/>
        </w:numPr>
        <w:ind w:left="142" w:firstLineChars="0" w:firstLine="0"/>
        <w:outlineLvl w:val="1"/>
        <w:rPr>
          <w:b/>
          <w:sz w:val="28"/>
          <w:szCs w:val="28"/>
        </w:rPr>
      </w:pPr>
      <w:bookmarkStart w:id="5" w:name="_Toc423899211"/>
      <w:r>
        <w:rPr>
          <w:rFonts w:hint="eastAsia"/>
          <w:b/>
          <w:sz w:val="28"/>
          <w:szCs w:val="28"/>
        </w:rPr>
        <w:t>字段</w:t>
      </w:r>
      <w:bookmarkEnd w:id="5"/>
    </w:p>
    <w:tbl>
      <w:tblPr>
        <w:tblStyle w:val="a9"/>
        <w:tblW w:w="8755" w:type="dxa"/>
        <w:tblLook w:val="04A0"/>
      </w:tblPr>
      <w:tblGrid>
        <w:gridCol w:w="1266"/>
        <w:gridCol w:w="1854"/>
        <w:gridCol w:w="1777"/>
        <w:gridCol w:w="3858"/>
      </w:tblGrid>
      <w:tr w:rsidR="00B26667" w:rsidTr="00B26667">
        <w:tc>
          <w:tcPr>
            <w:tcW w:w="1266" w:type="dxa"/>
            <w:vMerge w:val="restart"/>
          </w:tcPr>
          <w:p w:rsidR="00B26667" w:rsidRPr="00C22C69" w:rsidRDefault="00B26667" w:rsidP="00586A42">
            <w:pPr>
              <w:rPr>
                <w:b/>
              </w:rPr>
            </w:pPr>
            <w:r w:rsidRPr="00C22C69">
              <w:rPr>
                <w:rFonts w:hint="eastAsia"/>
                <w:b/>
              </w:rPr>
              <w:t>公共属性格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运维单号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OrderNO</w:t>
            </w:r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自动生成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标题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OrderTitle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运维类型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OrderType</w:t>
            </w:r>
          </w:p>
        </w:tc>
        <w:tc>
          <w:tcPr>
            <w:tcW w:w="3858" w:type="dxa"/>
          </w:tcPr>
          <w:p w:rsidR="00B26667" w:rsidRDefault="00B26667" w:rsidP="00B26667">
            <w:r>
              <w:rPr>
                <w:rFonts w:hint="eastAsia"/>
              </w:rPr>
              <w:t>BusinessOperations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业务运维</w:t>
            </w:r>
          </w:p>
          <w:p w:rsidR="00B26667" w:rsidRDefault="00B26667" w:rsidP="00B26667">
            <w:r>
              <w:rPr>
                <w:rFonts w:hint="eastAsia"/>
              </w:rPr>
              <w:t>NetworkEquipment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网络设备</w:t>
            </w:r>
          </w:p>
          <w:p w:rsidR="00B26667" w:rsidRDefault="00B26667" w:rsidP="00B26667">
            <w:r>
              <w:rPr>
                <w:rFonts w:hint="eastAsia"/>
              </w:rPr>
              <w:t>OperatingSystem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操作系统</w:t>
            </w:r>
          </w:p>
          <w:p w:rsidR="00B26667" w:rsidRDefault="00B26667" w:rsidP="00B26667">
            <w:r>
              <w:rPr>
                <w:rFonts w:hint="eastAsia"/>
              </w:rPr>
              <w:t>ServerEquipment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服务器设备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工作任务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OrderTask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地址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Addr</w:t>
            </w:r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可以通过地图选择，转化为详细地址</w:t>
            </w:r>
          </w:p>
          <w:p w:rsidR="00F9087E" w:rsidRDefault="00F9087E" w:rsidP="00F9087E">
            <w:r>
              <w:rPr>
                <w:rFonts w:hint="eastAsia"/>
              </w:rPr>
              <w:t>地址分成了五个字段，便于查询于其它处理。</w:t>
            </w:r>
          </w:p>
          <w:p w:rsidR="00F9087E" w:rsidRDefault="00F9087E" w:rsidP="00F9087E">
            <w:r>
              <w:t>Task_Province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省，</w:t>
            </w:r>
            <w:r>
              <w:t xml:space="preserve">Task_City </w:t>
            </w:r>
            <w:r>
              <w:rPr>
                <w:rFonts w:hint="eastAsia"/>
              </w:rPr>
              <w:t>市，</w:t>
            </w:r>
          </w:p>
          <w:p w:rsidR="00F9087E" w:rsidRDefault="00F9087E" w:rsidP="00F9087E">
            <w:r>
              <w:t xml:space="preserve">Task_County </w:t>
            </w:r>
            <w:r>
              <w:tab/>
            </w:r>
            <w:r>
              <w:rPr>
                <w:rFonts w:hint="eastAsia"/>
              </w:rPr>
              <w:t>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县</w:t>
            </w:r>
            <w:r>
              <w:rPr>
                <w:rFonts w:hint="eastAsia"/>
              </w:rPr>
              <w:t xml:space="preserve"> </w:t>
            </w:r>
            <w:r>
              <w:t xml:space="preserve">Task_Town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镇</w:t>
            </w:r>
          </w:p>
          <w:p w:rsidR="00F9087E" w:rsidRDefault="00F9087E" w:rsidP="00F9087E">
            <w:r>
              <w:t>Task_Address</w:t>
            </w:r>
            <w:r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 xml:space="preserve"> </w:t>
            </w:r>
            <w:r w:rsidR="003D0886">
              <w:rPr>
                <w:rFonts w:hint="eastAsia"/>
              </w:rPr>
              <w:t>详细地址</w:t>
            </w:r>
            <w:r w:rsidR="003D0886">
              <w:rPr>
                <w:rFonts w:hint="eastAsia"/>
              </w:rPr>
              <w:t>.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工作时长</w:t>
            </w:r>
          </w:p>
        </w:tc>
        <w:tc>
          <w:tcPr>
            <w:tcW w:w="1777" w:type="dxa"/>
          </w:tcPr>
          <w:p w:rsidR="00B26667" w:rsidRDefault="00F6568E" w:rsidP="00586A42">
            <w:r w:rsidRPr="00F6568E">
              <w:t>TaskTimeLen</w:t>
            </w:r>
          </w:p>
        </w:tc>
        <w:tc>
          <w:tcPr>
            <w:tcW w:w="3858" w:type="dxa"/>
          </w:tcPr>
          <w:p w:rsidR="00B26667" w:rsidRDefault="00B26667" w:rsidP="00586A42"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</w:tr>
      <w:tr w:rsidR="00B26667" w:rsidTr="00B26667">
        <w:tc>
          <w:tcPr>
            <w:tcW w:w="1266" w:type="dxa"/>
            <w:vMerge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105EDF">
            <w:r>
              <w:rPr>
                <w:rFonts w:hint="eastAsia"/>
              </w:rPr>
              <w:t>备注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Remark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645DF6">
            <w:r>
              <w:rPr>
                <w:rFonts w:hint="eastAsia"/>
              </w:rPr>
              <w:t>联系人</w:t>
            </w:r>
          </w:p>
        </w:tc>
        <w:tc>
          <w:tcPr>
            <w:tcW w:w="1777" w:type="dxa"/>
          </w:tcPr>
          <w:p w:rsidR="00B26667" w:rsidRDefault="00B26667" w:rsidP="00645DF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ContactMan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645DF6">
            <w:r>
              <w:rPr>
                <w:rFonts w:hint="eastAsia"/>
              </w:rPr>
              <w:t>联系电话</w:t>
            </w:r>
          </w:p>
        </w:tc>
        <w:tc>
          <w:tcPr>
            <w:tcW w:w="1777" w:type="dxa"/>
          </w:tcPr>
          <w:p w:rsidR="00B26667" w:rsidRDefault="00B26667" w:rsidP="00645DF6"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ContactMobile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183BB4">
        <w:tc>
          <w:tcPr>
            <w:tcW w:w="1266" w:type="dxa"/>
            <w:vMerge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105EDF">
            <w:r>
              <w:rPr>
                <w:rFonts w:hint="eastAsia"/>
              </w:rPr>
              <w:t>运维资料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)</w:t>
            </w:r>
          </w:p>
        </w:tc>
        <w:tc>
          <w:tcPr>
            <w:tcW w:w="5635" w:type="dxa"/>
            <w:gridSpan w:val="2"/>
          </w:tcPr>
          <w:p w:rsidR="00B26667" w:rsidRDefault="005F0677" w:rsidP="00586A42">
            <w:pPr>
              <w:rPr>
                <w:color w:val="292929"/>
                <w:sz w:val="14"/>
                <w:szCs w:val="14"/>
              </w:rPr>
            </w:pPr>
            <w:r>
              <w:rPr>
                <w:color w:val="292929"/>
                <w:sz w:val="14"/>
                <w:szCs w:val="14"/>
              </w:rPr>
              <w:t>YWT_OrderFile.ashx</w:t>
            </w:r>
            <w:r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>
              <w:rPr>
                <w:rFonts w:hint="eastAsia"/>
                <w:color w:val="292929"/>
                <w:sz w:val="14"/>
                <w:szCs w:val="14"/>
              </w:rPr>
              <w:t>用此接口先上传。</w:t>
            </w:r>
            <w:r w:rsidR="00681B35"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 w:rsidR="00681B35">
              <w:rPr>
                <w:rFonts w:hint="eastAsia"/>
                <w:color w:val="292929"/>
                <w:sz w:val="14"/>
                <w:szCs w:val="14"/>
              </w:rPr>
              <w:t>获取文件名，</w:t>
            </w:r>
          </w:p>
          <w:p w:rsidR="00681B35" w:rsidRDefault="00681B35" w:rsidP="00586A42">
            <w:pPr>
              <w:rPr>
                <w:color w:val="292929"/>
                <w:sz w:val="14"/>
                <w:szCs w:val="14"/>
              </w:rPr>
            </w:pPr>
            <w:r>
              <w:rPr>
                <w:rFonts w:hint="eastAsia"/>
                <w:color w:val="292929"/>
                <w:sz w:val="14"/>
                <w:szCs w:val="14"/>
              </w:rPr>
              <w:t>提交运维单时一起提交</w:t>
            </w:r>
            <w:r w:rsidR="00AB3EDE">
              <w:rPr>
                <w:rFonts w:hint="eastAsia"/>
                <w:color w:val="292929"/>
                <w:sz w:val="14"/>
                <w:szCs w:val="14"/>
              </w:rPr>
              <w:t xml:space="preserve"> </w:t>
            </w:r>
            <w:r w:rsidR="00AB3EDE">
              <w:rPr>
                <w:rFonts w:hint="eastAsia"/>
                <w:color w:val="292929"/>
                <w:sz w:val="14"/>
                <w:szCs w:val="14"/>
              </w:rPr>
              <w:t>它是一个数组，可以上传多张图片。</w:t>
            </w:r>
          </w:p>
          <w:p w:rsidR="00AA5759" w:rsidRPr="00BB02EE" w:rsidRDefault="00AA5759" w:rsidP="00586A42">
            <w:pPr>
              <w:rPr>
                <w:b/>
              </w:rPr>
            </w:pPr>
            <w:r w:rsidRPr="00BB02EE">
              <w:rPr>
                <w:rFonts w:hint="eastAsia"/>
                <w:b/>
                <w:color w:val="292929"/>
                <w:sz w:val="14"/>
                <w:szCs w:val="14"/>
              </w:rPr>
              <w:t>不需要</w:t>
            </w:r>
            <w:r w:rsidRPr="00BB02EE">
              <w:rPr>
                <w:rFonts w:hint="eastAsia"/>
                <w:b/>
                <w:color w:val="292929"/>
                <w:sz w:val="14"/>
                <w:szCs w:val="14"/>
              </w:rPr>
              <w:t>ACTION</w:t>
            </w:r>
          </w:p>
        </w:tc>
      </w:tr>
      <w:tr w:rsidR="00B26667" w:rsidTr="00B26667">
        <w:tc>
          <w:tcPr>
            <w:tcW w:w="1266" w:type="dxa"/>
            <w:vMerge w:val="restart"/>
          </w:tcPr>
          <w:p w:rsidR="00B26667" w:rsidRPr="002D751E" w:rsidRDefault="00B26667" w:rsidP="00586A42">
            <w:pPr>
              <w:rPr>
                <w:b/>
              </w:rPr>
            </w:pPr>
            <w:r w:rsidRPr="002D751E">
              <w:rPr>
                <w:rFonts w:hint="eastAsia"/>
                <w:b/>
              </w:rPr>
              <w:t>内单</w:t>
            </w:r>
          </w:p>
        </w:tc>
        <w:tc>
          <w:tcPr>
            <w:tcW w:w="1854" w:type="dxa"/>
          </w:tcPr>
          <w:p w:rsidR="00B26667" w:rsidRDefault="00B26667" w:rsidP="00645DF6">
            <w:r>
              <w:rPr>
                <w:rFonts w:hint="eastAsia"/>
              </w:rPr>
              <w:t>客户简称</w:t>
            </w:r>
          </w:p>
        </w:tc>
        <w:tc>
          <w:tcPr>
            <w:tcW w:w="1777" w:type="dxa"/>
          </w:tcPr>
          <w:p w:rsidR="00B26667" w:rsidRDefault="00B26667" w:rsidP="00645DF6">
            <w:r>
              <w:rPr>
                <w:rFonts w:hint="eastAsia"/>
              </w:rPr>
              <w:t>CustomerShort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  <w:vMerge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1B2BBA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105EDF"/>
        </w:tc>
        <w:tc>
          <w:tcPr>
            <w:tcW w:w="1854" w:type="dxa"/>
          </w:tcPr>
          <w:p w:rsidR="00B26667" w:rsidRDefault="00B26667" w:rsidP="00105EDF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>
            <w:r w:rsidRPr="002A6072">
              <w:rPr>
                <w:rFonts w:hint="eastAsia"/>
                <w:b/>
              </w:rPr>
              <w:t>外部单</w:t>
            </w:r>
          </w:p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运维费用</w:t>
            </w:r>
          </w:p>
        </w:tc>
        <w:tc>
          <w:tcPr>
            <w:tcW w:w="1777" w:type="dxa"/>
          </w:tcPr>
          <w:p w:rsidR="00B26667" w:rsidRDefault="00B26667" w:rsidP="00586A42">
            <w:r w:rsidRPr="00FF2A37">
              <w:t>Freight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>
            <w:r>
              <w:rPr>
                <w:rFonts w:hint="eastAsia"/>
              </w:rPr>
              <w:t>需求人数</w:t>
            </w:r>
          </w:p>
        </w:tc>
        <w:tc>
          <w:tcPr>
            <w:tcW w:w="1777" w:type="dxa"/>
          </w:tcPr>
          <w:p w:rsidR="00B26667" w:rsidRDefault="00B26667" w:rsidP="00586A42">
            <w:r>
              <w:rPr>
                <w:rFonts w:hint="eastAsia"/>
              </w:rPr>
              <w:t>PersonNum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0C4107">
            <w:r>
              <w:rPr>
                <w:rFonts w:hint="eastAsia"/>
              </w:rPr>
              <w:t>能力要求</w:t>
            </w:r>
          </w:p>
        </w:tc>
        <w:tc>
          <w:tcPr>
            <w:tcW w:w="1777" w:type="dxa"/>
          </w:tcPr>
          <w:p w:rsidR="00B26667" w:rsidRDefault="00B26667" w:rsidP="00586A42">
            <w:r w:rsidRPr="00B21081">
              <w:t>Ability</w:t>
            </w:r>
            <w:r>
              <w:rPr>
                <w:rFonts w:hint="eastAsia"/>
              </w:rPr>
              <w:t>Request</w:t>
            </w:r>
          </w:p>
        </w:tc>
        <w:tc>
          <w:tcPr>
            <w:tcW w:w="3858" w:type="dxa"/>
          </w:tcPr>
          <w:p w:rsidR="00B26667" w:rsidRDefault="00B26667" w:rsidP="00586A42"/>
        </w:tc>
      </w:tr>
      <w:tr w:rsidR="00B26667" w:rsidTr="00B26667">
        <w:tc>
          <w:tcPr>
            <w:tcW w:w="1266" w:type="dxa"/>
          </w:tcPr>
          <w:p w:rsidR="00B26667" w:rsidRDefault="00B26667" w:rsidP="00586A42"/>
        </w:tc>
        <w:tc>
          <w:tcPr>
            <w:tcW w:w="1854" w:type="dxa"/>
          </w:tcPr>
          <w:p w:rsidR="00B26667" w:rsidRDefault="00B26667" w:rsidP="00586A42"/>
        </w:tc>
        <w:tc>
          <w:tcPr>
            <w:tcW w:w="1777" w:type="dxa"/>
          </w:tcPr>
          <w:p w:rsidR="00B26667" w:rsidRDefault="00B26667" w:rsidP="00586A42"/>
        </w:tc>
        <w:tc>
          <w:tcPr>
            <w:tcW w:w="3858" w:type="dxa"/>
          </w:tcPr>
          <w:p w:rsidR="00B26667" w:rsidRDefault="00B26667" w:rsidP="00586A42"/>
        </w:tc>
      </w:tr>
    </w:tbl>
    <w:p w:rsidR="00A04580" w:rsidRDefault="00A04580" w:rsidP="00A04580">
      <w:pPr>
        <w:pStyle w:val="a5"/>
        <w:ind w:left="360" w:firstLineChars="0" w:firstLine="0"/>
      </w:pPr>
    </w:p>
    <w:tbl>
      <w:tblPr>
        <w:tblStyle w:val="a9"/>
        <w:tblW w:w="9781" w:type="dxa"/>
        <w:tblInd w:w="108" w:type="dxa"/>
        <w:tblLook w:val="04A0"/>
      </w:tblPr>
      <w:tblGrid>
        <w:gridCol w:w="1591"/>
        <w:gridCol w:w="8190"/>
      </w:tblGrid>
      <w:tr w:rsidR="00A04580" w:rsidTr="002A660D">
        <w:tc>
          <w:tcPr>
            <w:tcW w:w="1591" w:type="dxa"/>
          </w:tcPr>
          <w:p w:rsidR="00A04580" w:rsidRDefault="00A04580" w:rsidP="00A04580">
            <w:pPr>
              <w:pStyle w:val="a5"/>
              <w:ind w:firstLineChars="0" w:firstLine="0"/>
            </w:pPr>
            <w:r w:rsidRPr="002D751E">
              <w:rPr>
                <w:rFonts w:hint="eastAsia"/>
                <w:b/>
              </w:rPr>
              <w:t>内单</w:t>
            </w:r>
            <w:r w:rsidR="001A63F0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下单，提交上面的字段。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分配人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可以分配到多个人，以子表形式出现。</w:t>
            </w:r>
            <w:r>
              <w:rPr>
                <w:rFonts w:hint="eastAsia"/>
              </w:rPr>
              <w:t>)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到场拍照</w:t>
            </w:r>
          </w:p>
          <w:p w:rsidR="001959E1" w:rsidRDefault="001959E1" w:rsidP="001959E1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完成运维</w:t>
            </w:r>
          </w:p>
          <w:p w:rsidR="00A04580" w:rsidRDefault="001959E1" w:rsidP="00A7744C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任务评分</w:t>
            </w:r>
          </w:p>
        </w:tc>
      </w:tr>
      <w:tr w:rsidR="00A04580" w:rsidTr="002A660D">
        <w:tc>
          <w:tcPr>
            <w:tcW w:w="1591" w:type="dxa"/>
          </w:tcPr>
          <w:p w:rsidR="00A04580" w:rsidRDefault="001A63F0" w:rsidP="00A04580">
            <w:pPr>
              <w:pStyle w:val="a5"/>
              <w:ind w:firstLineChars="0" w:firstLine="0"/>
            </w:pPr>
            <w:r w:rsidRPr="002A6072">
              <w:rPr>
                <w:rFonts w:hint="eastAsia"/>
                <w:b/>
              </w:rPr>
              <w:t>外部单</w:t>
            </w:r>
            <w:r w:rsidR="00C96C84">
              <w:rPr>
                <w:rFonts w:hint="eastAsia"/>
                <w:b/>
              </w:rPr>
              <w:t>流程</w:t>
            </w:r>
          </w:p>
        </w:tc>
        <w:tc>
          <w:tcPr>
            <w:tcW w:w="8190" w:type="dxa"/>
          </w:tcPr>
          <w:p w:rsidR="002A660D" w:rsidRDefault="002A660D" w:rsidP="002A660D">
            <w:pPr>
              <w:pStyle w:val="a5"/>
              <w:ind w:left="360" w:firstLineChars="0" w:firstLine="0"/>
            </w:pP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下单、提交保证金，三方人员查询</w:t>
            </w:r>
            <w:r w:rsidR="002A660D">
              <w:rPr>
                <w:rFonts w:hint="eastAsia"/>
              </w:rPr>
              <w:t>运维单</w:t>
            </w:r>
            <w:r>
              <w:rPr>
                <w:rFonts w:hint="eastAsia"/>
              </w:rPr>
              <w:t>。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第三方人面员申请接单，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运维商可以查看到第三方人员等级、接单情况，及详细资料。并选定第三方人员。</w:t>
            </w:r>
          </w:p>
          <w:p w:rsidR="00A7744C" w:rsidRDefault="00BD64DE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lastRenderedPageBreak/>
              <w:t>第三方人，运维人员列表中出现当前运维单，点击到场，完成任务</w:t>
            </w:r>
          </w:p>
          <w:p w:rsidR="00A7744C" w:rsidRDefault="00A7744C" w:rsidP="0038441B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第三方人员评价。</w:t>
            </w:r>
          </w:p>
          <w:p w:rsidR="00A04580" w:rsidRDefault="00A7744C" w:rsidP="00BD64DE">
            <w:pPr>
              <w:pStyle w:val="a5"/>
              <w:numPr>
                <w:ilvl w:val="0"/>
                <w:numId w:val="4"/>
              </w:numPr>
              <w:ind w:left="428" w:firstLineChars="0" w:hanging="426"/>
            </w:pPr>
            <w:r>
              <w:rPr>
                <w:rFonts w:hint="eastAsia"/>
              </w:rPr>
              <w:t>运维商评价。</w:t>
            </w:r>
          </w:p>
        </w:tc>
      </w:tr>
    </w:tbl>
    <w:p w:rsidR="001D7114" w:rsidRPr="00597463" w:rsidRDefault="009D233C" w:rsidP="00597463">
      <w:pPr>
        <w:pStyle w:val="a5"/>
        <w:numPr>
          <w:ilvl w:val="1"/>
          <w:numId w:val="1"/>
        </w:numPr>
        <w:ind w:left="142" w:firstLineChars="0" w:firstLine="0"/>
        <w:outlineLvl w:val="1"/>
        <w:rPr>
          <w:b/>
          <w:sz w:val="28"/>
          <w:szCs w:val="28"/>
        </w:rPr>
      </w:pPr>
      <w:bookmarkStart w:id="6" w:name="_Toc423899212"/>
      <w:r w:rsidRPr="00597463">
        <w:rPr>
          <w:rFonts w:hint="eastAsia"/>
          <w:b/>
          <w:sz w:val="28"/>
          <w:szCs w:val="28"/>
        </w:rPr>
        <w:lastRenderedPageBreak/>
        <w:t>下单</w:t>
      </w:r>
      <w:bookmarkEnd w:id="6"/>
    </w:p>
    <w:p w:rsidR="00181FBC" w:rsidRDefault="009D233C" w:rsidP="001D7114">
      <w:pPr>
        <w:ind w:firstLine="420"/>
        <w:rPr>
          <w:rFonts w:hint="eastAsia"/>
        </w:rPr>
      </w:pPr>
      <w:r>
        <w:rPr>
          <w:rFonts w:hint="eastAsia"/>
        </w:rPr>
        <w:t>分内单和外单</w:t>
      </w:r>
      <w:r w:rsidR="001D7114">
        <w:rPr>
          <w:rFonts w:hint="eastAsia"/>
        </w:rPr>
        <w:t>,</w:t>
      </w:r>
      <w:r w:rsidR="001D7114">
        <w:rPr>
          <w:rFonts w:hint="eastAsia"/>
        </w:rPr>
        <w:t>内单用于内部，外单发布到平台运维单，提供给第三方运维人员使用</w:t>
      </w:r>
      <w:r w:rsidR="001D7114">
        <w:rPr>
          <w:rFonts w:hint="eastAsia"/>
        </w:rPr>
        <w:t>,</w:t>
      </w:r>
      <w:r w:rsidR="001D7114">
        <w:rPr>
          <w:rFonts w:hint="eastAsia"/>
        </w:rPr>
        <w:t>公共字段是都有的字段，其它对应到自己特有的字段。</w:t>
      </w:r>
    </w:p>
    <w:p w:rsidR="004404B7" w:rsidRDefault="004404B7" w:rsidP="004404B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t>q0</w:t>
      </w:r>
      <w:r>
        <w:rPr>
          <w:rFonts w:hint="eastAsia"/>
        </w:rPr>
        <w:t>=</w:t>
      </w:r>
      <w:r>
        <w:t>{</w:t>
      </w:r>
      <w:r w:rsidRPr="004404B7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OrderMain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运单主数据。</w:t>
      </w:r>
    </w:p>
    <w:p w:rsidR="004404B7" w:rsidRDefault="00032CE1" w:rsidP="00032CE1">
      <w:pPr>
        <w:autoSpaceDE w:val="0"/>
        <w:autoSpaceDN w:val="0"/>
        <w:adjustRightInd w:val="0"/>
        <w:ind w:left="420" w:firstLine="420"/>
        <w:jc w:val="left"/>
        <w:rPr>
          <w:rFonts w:hint="eastAsia"/>
        </w:rPr>
      </w:pPr>
      <w:r>
        <w:rPr>
          <w:rFonts w:ascii="NSimSun" w:hAnsi="NSimSun" w:cs="NSimSun" w:hint="eastAsia"/>
          <w:kern w:val="0"/>
          <w:sz w:val="19"/>
          <w:szCs w:val="19"/>
        </w:rPr>
        <w:t>,</w:t>
      </w:r>
      <w:r w:rsidR="004404B7">
        <w:rPr>
          <w:rFonts w:ascii="NSimSun" w:hAnsi="NSimSun" w:cs="NSimSun"/>
          <w:kern w:val="0"/>
          <w:sz w:val="19"/>
          <w:szCs w:val="19"/>
        </w:rPr>
        <w:t>OrderFile</w:t>
      </w:r>
      <w:r w:rsidR="004404B7">
        <w:rPr>
          <w:rFonts w:ascii="NSimSun" w:hAnsi="NSimSun" w:cs="NSimSun" w:hint="eastAsia"/>
          <w:kern w:val="0"/>
          <w:sz w:val="19"/>
          <w:szCs w:val="19"/>
        </w:rPr>
        <w:t xml:space="preserve">: [] </w:t>
      </w:r>
      <w:r w:rsidR="004404B7">
        <w:rPr>
          <w:rFonts w:ascii="NSimSun" w:hAnsi="NSimSun" w:cs="NSimSun" w:hint="eastAsia"/>
          <w:kern w:val="0"/>
          <w:sz w:val="19"/>
          <w:szCs w:val="19"/>
        </w:rPr>
        <w:t>多张图片</w:t>
      </w:r>
      <w:r w:rsidR="004404B7">
        <w:rPr>
          <w:rFonts w:hint="eastAsia"/>
        </w:rPr>
        <w:t xml:space="preserve"> </w:t>
      </w:r>
    </w:p>
    <w:p w:rsidR="004404B7" w:rsidRDefault="004404B7" w:rsidP="00B622DE">
      <w:pPr>
        <w:ind w:left="420" w:firstLineChars="150" w:firstLine="315"/>
        <w:rPr>
          <w:rFonts w:hint="eastAsia"/>
        </w:rPr>
      </w:pPr>
      <w:r>
        <w:t>}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内单</w:t>
      </w:r>
    </w:p>
    <w:p w:rsidR="00804C12" w:rsidRPr="00413D3C" w:rsidRDefault="003B3C60">
      <w:pPr>
        <w:rPr>
          <w:szCs w:val="21"/>
        </w:rPr>
      </w:pPr>
      <w:r w:rsidRPr="00413D3C">
        <w:rPr>
          <w:szCs w:val="21"/>
        </w:rPr>
        <w:t>YWT_Order.ashx?action=addinternal&amp;q0=&amp;q1=</w:t>
      </w:r>
    </w:p>
    <w:p w:rsidR="003B3C60" w:rsidRPr="00413D3C" w:rsidRDefault="003B3C60">
      <w:pPr>
        <w:rPr>
          <w:szCs w:val="21"/>
        </w:rPr>
      </w:pPr>
      <w:r w:rsidRPr="00413D3C">
        <w:rPr>
          <w:rFonts w:hint="eastAsia"/>
          <w:szCs w:val="21"/>
        </w:rPr>
        <w:t>外单</w:t>
      </w:r>
    </w:p>
    <w:p w:rsidR="00A332EB" w:rsidRPr="00413D3C" w:rsidRDefault="003B3C60">
      <w:pPr>
        <w:rPr>
          <w:szCs w:val="21"/>
        </w:rPr>
      </w:pPr>
      <w:r w:rsidRPr="00413D3C">
        <w:rPr>
          <w:szCs w:val="21"/>
        </w:rPr>
        <w:t>YWT_Order.ashx?action=addexternal&amp;q0=&amp;q1=</w:t>
      </w:r>
    </w:p>
    <w:p w:rsidR="00F93D35" w:rsidRPr="00795AD5" w:rsidRDefault="00CA7D71" w:rsidP="00795AD5">
      <w:pPr>
        <w:pStyle w:val="a5"/>
        <w:numPr>
          <w:ilvl w:val="1"/>
          <w:numId w:val="1"/>
        </w:numPr>
        <w:ind w:left="142" w:firstLineChars="0" w:firstLine="0"/>
        <w:outlineLvl w:val="1"/>
        <w:rPr>
          <w:b/>
          <w:sz w:val="28"/>
          <w:szCs w:val="28"/>
        </w:rPr>
      </w:pPr>
      <w:bookmarkStart w:id="7" w:name="_Toc423899213"/>
      <w:r w:rsidRPr="00795AD5">
        <w:rPr>
          <w:rFonts w:hint="eastAsia"/>
          <w:b/>
          <w:sz w:val="28"/>
          <w:szCs w:val="28"/>
        </w:rPr>
        <w:t>列表</w:t>
      </w:r>
      <w:bookmarkEnd w:id="7"/>
    </w:p>
    <w:p w:rsidR="00567C69" w:rsidRDefault="00567C69">
      <w:pPr>
        <w:rPr>
          <w:szCs w:val="21"/>
        </w:rPr>
      </w:pPr>
      <w:r w:rsidRPr="00413D3C">
        <w:rPr>
          <w:szCs w:val="21"/>
        </w:rPr>
        <w:t>列表分为：全部，运维中、平台运维单。</w:t>
      </w:r>
      <w:r w:rsidRPr="00413D3C">
        <w:rPr>
          <w:szCs w:val="21"/>
        </w:rPr>
        <w:t xml:space="preserve"> (-1 </w:t>
      </w:r>
      <w:r w:rsidRPr="00413D3C">
        <w:rPr>
          <w:szCs w:val="21"/>
        </w:rPr>
        <w:t>全部</w:t>
      </w:r>
      <w:r w:rsidRPr="00413D3C">
        <w:rPr>
          <w:szCs w:val="21"/>
        </w:rPr>
        <w:t xml:space="preserve"> 0 </w:t>
      </w:r>
      <w:r w:rsidRPr="00413D3C">
        <w:rPr>
          <w:szCs w:val="21"/>
        </w:rPr>
        <w:t>运维中</w:t>
      </w:r>
      <w:r w:rsidRPr="00413D3C">
        <w:rPr>
          <w:szCs w:val="21"/>
        </w:rPr>
        <w:t xml:space="preserve"> 50 </w:t>
      </w:r>
      <w:r w:rsidRPr="00413D3C">
        <w:rPr>
          <w:szCs w:val="21"/>
        </w:rPr>
        <w:t>平台运维单</w:t>
      </w:r>
      <w:r w:rsidRPr="00413D3C">
        <w:rPr>
          <w:szCs w:val="21"/>
        </w:rPr>
        <w:t>)</w:t>
      </w:r>
    </w:p>
    <w:p w:rsidR="0052688C" w:rsidRDefault="0052688C" w:rsidP="005268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0872" cy="4409920"/>
            <wp:effectExtent l="19050" t="0" r="0" b="0"/>
            <wp:docPr id="2" name="图片 1" descr="C:\Users\ritacc\Documents\Tencent Files\348128277\Image\C2C\A1418648F203B8207FCE25CE5BB7D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cc\Documents\Tencent Files\348128277\Image\C2C\A1418648F203B8207FCE25CE5BB7D97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347" cy="441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88C" w:rsidRPr="00413D3C" w:rsidRDefault="0052688C">
      <w:pPr>
        <w:rPr>
          <w:szCs w:val="21"/>
        </w:rPr>
      </w:pPr>
      <w:r>
        <w:rPr>
          <w:rFonts w:hint="eastAsia"/>
          <w:szCs w:val="21"/>
        </w:rPr>
        <w:t>类似于</w:t>
      </w:r>
      <w:r w:rsidR="00F07E27">
        <w:rPr>
          <w:rFonts w:hint="eastAsia"/>
          <w:szCs w:val="21"/>
        </w:rPr>
        <w:t>。</w:t>
      </w:r>
    </w:p>
    <w:p w:rsidR="00CA7D71" w:rsidRPr="00413D3C" w:rsidRDefault="00CA7D71">
      <w:pPr>
        <w:rPr>
          <w:szCs w:val="21"/>
        </w:rPr>
      </w:pPr>
      <w:r w:rsidRPr="00413D3C">
        <w:rPr>
          <w:szCs w:val="21"/>
        </w:rPr>
        <w:t>YWT_Order.ashx?action=getlist&amp;q0=&amp;q1=&amp;q2=</w:t>
      </w:r>
    </w:p>
    <w:p w:rsidR="00567C69" w:rsidRPr="00413D3C" w:rsidRDefault="00567C69">
      <w:pPr>
        <w:rPr>
          <w:szCs w:val="21"/>
        </w:rPr>
      </w:pPr>
      <w:r w:rsidRPr="00413D3C">
        <w:rPr>
          <w:rFonts w:hint="eastAsia"/>
          <w:szCs w:val="21"/>
        </w:rPr>
        <w:t>查询详细数据</w:t>
      </w:r>
    </w:p>
    <w:p w:rsidR="00567C69" w:rsidRDefault="00567C69">
      <w:pPr>
        <w:rPr>
          <w:szCs w:val="21"/>
        </w:rPr>
      </w:pPr>
      <w:r w:rsidRPr="00413D3C">
        <w:rPr>
          <w:szCs w:val="21"/>
        </w:rPr>
        <w:t>YWT_Order.ashx?action=getitem&amp;q0=&amp;q1=</w:t>
      </w:r>
    </w:p>
    <w:p w:rsidR="002A32BB" w:rsidRDefault="002A32BB">
      <w:pPr>
        <w:rPr>
          <w:szCs w:val="21"/>
        </w:rPr>
      </w:pPr>
    </w:p>
    <w:p w:rsidR="002A32BB" w:rsidRDefault="002A32BB">
      <w:pPr>
        <w:rPr>
          <w:szCs w:val="21"/>
        </w:rPr>
      </w:pPr>
    </w:p>
    <w:p w:rsidR="002A32BB" w:rsidRDefault="002A32BB">
      <w:pPr>
        <w:rPr>
          <w:szCs w:val="21"/>
        </w:rPr>
      </w:pPr>
    </w:p>
    <w:p w:rsidR="002A32BB" w:rsidRDefault="002A32BB">
      <w:pPr>
        <w:rPr>
          <w:szCs w:val="21"/>
        </w:rPr>
      </w:pPr>
    </w:p>
    <w:p w:rsidR="00BD64DE" w:rsidRPr="00795AD5" w:rsidRDefault="004C1EC7" w:rsidP="00795AD5">
      <w:pPr>
        <w:pStyle w:val="a5"/>
        <w:numPr>
          <w:ilvl w:val="1"/>
          <w:numId w:val="1"/>
        </w:numPr>
        <w:ind w:left="142" w:firstLineChars="0" w:firstLine="0"/>
        <w:outlineLvl w:val="1"/>
        <w:rPr>
          <w:b/>
          <w:sz w:val="28"/>
          <w:szCs w:val="28"/>
        </w:rPr>
      </w:pPr>
      <w:bookmarkStart w:id="8" w:name="_Toc423899214"/>
      <w:r w:rsidRPr="00795AD5">
        <w:rPr>
          <w:rFonts w:hint="eastAsia"/>
          <w:b/>
          <w:sz w:val="28"/>
          <w:szCs w:val="28"/>
        </w:rPr>
        <w:t>流程</w:t>
      </w:r>
      <w:bookmarkEnd w:id="8"/>
    </w:p>
    <w:tbl>
      <w:tblPr>
        <w:tblStyle w:val="a9"/>
        <w:tblW w:w="0" w:type="auto"/>
        <w:tblLook w:val="04A0"/>
      </w:tblPr>
      <w:tblGrid>
        <w:gridCol w:w="1101"/>
        <w:gridCol w:w="926"/>
        <w:gridCol w:w="2102"/>
        <w:gridCol w:w="3917"/>
      </w:tblGrid>
      <w:tr w:rsidR="006869F0" w:rsidTr="004C143D">
        <w:tc>
          <w:tcPr>
            <w:tcW w:w="1101" w:type="dxa"/>
            <w:vMerge w:val="restart"/>
          </w:tcPr>
          <w:p w:rsidR="006869F0" w:rsidRPr="006869F0" w:rsidRDefault="006869F0" w:rsidP="006869F0">
            <w:pPr>
              <w:jc w:val="center"/>
              <w:rPr>
                <w:b/>
                <w:szCs w:val="21"/>
              </w:rPr>
            </w:pPr>
            <w:r w:rsidRPr="006869F0">
              <w:rPr>
                <w:rFonts w:hint="eastAsia"/>
                <w:b/>
                <w:szCs w:val="21"/>
              </w:rPr>
              <w:t>内单</w:t>
            </w: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步骤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指派运维人员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6869F0" w:rsidRDefault="006869F0" w:rsidP="007132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6869F0" w:rsidRDefault="006869F0" w:rsidP="00D820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可以上传图片</w:t>
            </w: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完成运维单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可以上传图片</w:t>
            </w:r>
          </w:p>
        </w:tc>
      </w:tr>
      <w:tr w:rsidR="006869F0" w:rsidTr="004C143D">
        <w:tc>
          <w:tcPr>
            <w:tcW w:w="1101" w:type="dxa"/>
            <w:vMerge/>
          </w:tcPr>
          <w:p w:rsidR="006869F0" w:rsidRDefault="006869F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3917" w:type="dxa"/>
          </w:tcPr>
          <w:p w:rsidR="006869F0" w:rsidRDefault="006869F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评价运维单</w:t>
            </w:r>
          </w:p>
        </w:tc>
      </w:tr>
      <w:tr w:rsidR="00872211" w:rsidTr="004C143D">
        <w:tc>
          <w:tcPr>
            <w:tcW w:w="1101" w:type="dxa"/>
          </w:tcPr>
          <w:p w:rsidR="00872211" w:rsidRDefault="00872211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102</w:t>
            </w:r>
          </w:p>
        </w:tc>
        <w:tc>
          <w:tcPr>
            <w:tcW w:w="2102" w:type="dxa"/>
          </w:tcPr>
          <w:p w:rsidR="00872211" w:rsidRDefault="0087221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</w:p>
        </w:tc>
        <w:tc>
          <w:tcPr>
            <w:tcW w:w="3917" w:type="dxa"/>
          </w:tcPr>
          <w:p w:rsidR="00872211" w:rsidRDefault="005A32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只有当状态为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时才可以删除。</w:t>
            </w:r>
          </w:p>
        </w:tc>
      </w:tr>
      <w:tr w:rsidR="00A06189" w:rsidTr="004C143D">
        <w:tc>
          <w:tcPr>
            <w:tcW w:w="1101" w:type="dxa"/>
            <w:vMerge w:val="restart"/>
          </w:tcPr>
          <w:p w:rsidR="00A06189" w:rsidRPr="00A06189" w:rsidRDefault="00A06189" w:rsidP="00A06189">
            <w:pPr>
              <w:jc w:val="center"/>
              <w:rPr>
                <w:b/>
                <w:szCs w:val="21"/>
              </w:rPr>
            </w:pPr>
            <w:r w:rsidRPr="00A06189">
              <w:rPr>
                <w:rFonts w:hint="eastAsia"/>
                <w:b/>
                <w:szCs w:val="21"/>
              </w:rPr>
              <w:t>外单</w:t>
            </w:r>
          </w:p>
        </w:tc>
        <w:tc>
          <w:tcPr>
            <w:tcW w:w="926" w:type="dxa"/>
          </w:tcPr>
          <w:p w:rsidR="00A06189" w:rsidRDefault="00B076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102" w:type="dxa"/>
          </w:tcPr>
          <w:p w:rsidR="00A06189" w:rsidRDefault="00B0767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下单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A06189" w:rsidTr="004C143D">
        <w:tc>
          <w:tcPr>
            <w:tcW w:w="1101" w:type="dxa"/>
            <w:vMerge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E72B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102" w:type="dxa"/>
          </w:tcPr>
          <w:p w:rsidR="00A06189" w:rsidRDefault="00E72B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035B19" w:rsidTr="00D420F9">
        <w:tc>
          <w:tcPr>
            <w:tcW w:w="1101" w:type="dxa"/>
            <w:vMerge/>
          </w:tcPr>
          <w:p w:rsidR="00035B19" w:rsidRDefault="00035B19">
            <w:pPr>
              <w:rPr>
                <w:szCs w:val="21"/>
              </w:rPr>
            </w:pPr>
          </w:p>
        </w:tc>
        <w:tc>
          <w:tcPr>
            <w:tcW w:w="6945" w:type="dxa"/>
            <w:gridSpan w:val="3"/>
          </w:tcPr>
          <w:p w:rsidR="000214CB" w:rsidRDefault="00035B19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需要做一个列表，供第三方</w:t>
            </w:r>
            <w:r w:rsidR="000214CB">
              <w:rPr>
                <w:rFonts w:hint="eastAsia"/>
                <w:szCs w:val="21"/>
              </w:rPr>
              <w:t>运维</w:t>
            </w:r>
            <w:r w:rsidRPr="000214CB">
              <w:rPr>
                <w:rFonts w:hint="eastAsia"/>
                <w:szCs w:val="21"/>
              </w:rPr>
              <w:t>人员进行查询</w:t>
            </w:r>
          </w:p>
          <w:p w:rsidR="00035B19" w:rsidRDefault="00A0460E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0214CB">
              <w:rPr>
                <w:rFonts w:hint="eastAsia"/>
                <w:szCs w:val="21"/>
              </w:rPr>
              <w:t>第三方</w:t>
            </w:r>
            <w:r>
              <w:rPr>
                <w:rFonts w:hint="eastAsia"/>
                <w:szCs w:val="21"/>
              </w:rPr>
              <w:t>运维</w:t>
            </w:r>
            <w:r w:rsidRPr="000214CB">
              <w:rPr>
                <w:rFonts w:hint="eastAsia"/>
                <w:szCs w:val="21"/>
              </w:rPr>
              <w:t>人员</w:t>
            </w:r>
            <w:r w:rsidR="00966E93">
              <w:rPr>
                <w:rFonts w:hint="eastAsia"/>
                <w:szCs w:val="21"/>
              </w:rPr>
              <w:t>，</w:t>
            </w:r>
            <w:r w:rsidR="00035B19" w:rsidRPr="000214CB">
              <w:rPr>
                <w:rFonts w:hint="eastAsia"/>
                <w:szCs w:val="21"/>
              </w:rPr>
              <w:t>提交运维单申请。</w:t>
            </w:r>
          </w:p>
          <w:p w:rsidR="00966E93" w:rsidRDefault="00966E93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运维商可以查看申请人员信息</w:t>
            </w:r>
          </w:p>
          <w:p w:rsidR="00A14A58" w:rsidRDefault="00A14A58" w:rsidP="000214CB">
            <w:pPr>
              <w:pStyle w:val="a5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选择运维人员。</w:t>
            </w:r>
          </w:p>
          <w:p w:rsidR="000214CB" w:rsidRDefault="000214CB">
            <w:pPr>
              <w:rPr>
                <w:szCs w:val="21"/>
              </w:rPr>
            </w:pPr>
          </w:p>
        </w:tc>
      </w:tr>
      <w:tr w:rsidR="00A06189" w:rsidTr="004C143D">
        <w:tc>
          <w:tcPr>
            <w:tcW w:w="1101" w:type="dxa"/>
            <w:vMerge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5E7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2102" w:type="dxa"/>
          </w:tcPr>
          <w:p w:rsidR="00A06189" w:rsidRDefault="005E7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选择运维人员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A06189" w:rsidTr="004C143D">
        <w:tc>
          <w:tcPr>
            <w:tcW w:w="1101" w:type="dxa"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2102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到达运维地点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A06189" w:rsidTr="004C143D">
        <w:tc>
          <w:tcPr>
            <w:tcW w:w="1101" w:type="dxa"/>
          </w:tcPr>
          <w:p w:rsidR="00A06189" w:rsidRDefault="00A06189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90</w:t>
            </w:r>
          </w:p>
        </w:tc>
        <w:tc>
          <w:tcPr>
            <w:tcW w:w="2102" w:type="dxa"/>
          </w:tcPr>
          <w:p w:rsidR="00A06189" w:rsidRDefault="001514A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完成运维单</w:t>
            </w:r>
          </w:p>
        </w:tc>
        <w:tc>
          <w:tcPr>
            <w:tcW w:w="3917" w:type="dxa"/>
          </w:tcPr>
          <w:p w:rsidR="00A06189" w:rsidRDefault="00A06189">
            <w:pPr>
              <w:rPr>
                <w:szCs w:val="21"/>
              </w:rPr>
            </w:pPr>
          </w:p>
        </w:tc>
      </w:tr>
      <w:tr w:rsidR="007D5B17" w:rsidTr="004C143D">
        <w:tc>
          <w:tcPr>
            <w:tcW w:w="1101" w:type="dxa"/>
          </w:tcPr>
          <w:p w:rsidR="007D5B17" w:rsidRDefault="007D5B17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91</w:t>
            </w:r>
          </w:p>
        </w:tc>
        <w:tc>
          <w:tcPr>
            <w:tcW w:w="2102" w:type="dxa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第三方人员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评价运维单</w:t>
            </w:r>
          </w:p>
        </w:tc>
        <w:tc>
          <w:tcPr>
            <w:tcW w:w="3917" w:type="dxa"/>
            <w:vMerge w:val="restart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=90</w:t>
            </w:r>
            <w:r>
              <w:rPr>
                <w:rFonts w:hint="eastAsia"/>
                <w:szCs w:val="21"/>
              </w:rPr>
              <w:t>时，第三方人员、供应商可以进行评价。</w:t>
            </w:r>
          </w:p>
        </w:tc>
      </w:tr>
      <w:tr w:rsidR="007D5B17" w:rsidTr="004C143D">
        <w:tc>
          <w:tcPr>
            <w:tcW w:w="1101" w:type="dxa"/>
          </w:tcPr>
          <w:p w:rsidR="007D5B17" w:rsidRDefault="007D5B17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92</w:t>
            </w:r>
          </w:p>
        </w:tc>
        <w:tc>
          <w:tcPr>
            <w:tcW w:w="2102" w:type="dxa"/>
          </w:tcPr>
          <w:p w:rsidR="007D5B17" w:rsidRDefault="007D5B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运维商评价。</w:t>
            </w:r>
          </w:p>
        </w:tc>
        <w:tc>
          <w:tcPr>
            <w:tcW w:w="3917" w:type="dxa"/>
            <w:vMerge/>
          </w:tcPr>
          <w:p w:rsidR="007D5B17" w:rsidRDefault="007D5B17">
            <w:pPr>
              <w:rPr>
                <w:szCs w:val="21"/>
              </w:rPr>
            </w:pPr>
          </w:p>
        </w:tc>
      </w:tr>
      <w:tr w:rsidR="00753E70" w:rsidTr="004C143D">
        <w:tc>
          <w:tcPr>
            <w:tcW w:w="1101" w:type="dxa"/>
          </w:tcPr>
          <w:p w:rsidR="00753E70" w:rsidRDefault="00753E70">
            <w:pPr>
              <w:rPr>
                <w:szCs w:val="21"/>
              </w:rPr>
            </w:pPr>
          </w:p>
        </w:tc>
        <w:tc>
          <w:tcPr>
            <w:tcW w:w="926" w:type="dxa"/>
          </w:tcPr>
          <w:p w:rsidR="00753E70" w:rsidRDefault="007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99</w:t>
            </w:r>
          </w:p>
        </w:tc>
        <w:tc>
          <w:tcPr>
            <w:tcW w:w="2102" w:type="dxa"/>
          </w:tcPr>
          <w:p w:rsidR="00753E70" w:rsidRDefault="007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完成。</w:t>
            </w:r>
          </w:p>
        </w:tc>
        <w:tc>
          <w:tcPr>
            <w:tcW w:w="3917" w:type="dxa"/>
          </w:tcPr>
          <w:p w:rsidR="00753E70" w:rsidRDefault="00753E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91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92</w:t>
            </w:r>
            <w:r>
              <w:rPr>
                <w:rFonts w:hint="eastAsia"/>
                <w:szCs w:val="21"/>
              </w:rPr>
              <w:t>完成后状态自动变为</w:t>
            </w:r>
            <w:r>
              <w:rPr>
                <w:rFonts w:hint="eastAsia"/>
                <w:szCs w:val="21"/>
              </w:rPr>
              <w:t>99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D300FF" w:rsidRDefault="00D300FF">
      <w:pPr>
        <w:rPr>
          <w:szCs w:val="21"/>
        </w:rPr>
      </w:pPr>
    </w:p>
    <w:p w:rsidR="00C249E1" w:rsidRDefault="007B0623">
      <w:pPr>
        <w:rPr>
          <w:szCs w:val="21"/>
        </w:rPr>
      </w:pPr>
      <w:r>
        <w:rPr>
          <w:rFonts w:hint="eastAsia"/>
          <w:szCs w:val="21"/>
        </w:rPr>
        <w:t>需要</w:t>
      </w:r>
      <w:r w:rsidR="00D23C0A">
        <w:rPr>
          <w:rFonts w:hint="eastAsia"/>
          <w:szCs w:val="21"/>
        </w:rPr>
        <w:t>实现的</w:t>
      </w:r>
      <w:r>
        <w:rPr>
          <w:rFonts w:hint="eastAsia"/>
          <w:szCs w:val="21"/>
        </w:rPr>
        <w:t>接口</w:t>
      </w:r>
    </w:p>
    <w:p w:rsidR="00EF161E" w:rsidRDefault="00EF161E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获取运维商用户</w:t>
      </w:r>
      <w:r w:rsidR="007A4E6D">
        <w:rPr>
          <w:rFonts w:hint="eastAsia"/>
          <w:b/>
          <w:szCs w:val="21"/>
        </w:rPr>
        <w:t xml:space="preserve"> : </w:t>
      </w:r>
      <w:r w:rsidR="00685F86">
        <w:rPr>
          <w:rFonts w:hint="eastAsia"/>
          <w:b/>
          <w:szCs w:val="21"/>
        </w:rPr>
        <w:t xml:space="preserve"> </w:t>
      </w:r>
      <w:r w:rsidR="007A4E6D">
        <w:rPr>
          <w:color w:val="292929"/>
          <w:sz w:val="14"/>
          <w:szCs w:val="14"/>
        </w:rPr>
        <w:t>YWT_User.ashx?action=getsupuser&amp;q1=</w:t>
      </w:r>
    </w:p>
    <w:p w:rsidR="00EF161E" w:rsidRDefault="004459FA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>指派运维人员</w:t>
      </w:r>
      <w:r w:rsidR="00C160B1">
        <w:rPr>
          <w:rFonts w:hint="eastAsia"/>
          <w:b/>
          <w:szCs w:val="21"/>
        </w:rPr>
        <w:t>:</w:t>
      </w:r>
      <w:r w:rsidR="00AA62E0">
        <w:rPr>
          <w:rFonts w:hint="eastAsia"/>
          <w:b/>
          <w:szCs w:val="21"/>
        </w:rPr>
        <w:t xml:space="preserve"> </w:t>
      </w:r>
    </w:p>
    <w:p w:rsidR="007A4E6D" w:rsidRPr="00EF161E" w:rsidRDefault="007A4E6D">
      <w:pPr>
        <w:rPr>
          <w:rFonts w:hint="eastAsia"/>
          <w:b/>
          <w:szCs w:val="21"/>
        </w:rPr>
      </w:pPr>
    </w:p>
    <w:p w:rsidR="00D422AA" w:rsidRDefault="00D1574D">
      <w:pPr>
        <w:rPr>
          <w:rFonts w:hint="eastAsia"/>
          <w:b/>
          <w:szCs w:val="21"/>
        </w:rPr>
      </w:pPr>
      <w:r w:rsidRPr="009052D8">
        <w:rPr>
          <w:rFonts w:hint="eastAsia"/>
          <w:b/>
          <w:szCs w:val="21"/>
        </w:rPr>
        <w:t>提交流程接口</w:t>
      </w:r>
    </w:p>
    <w:p w:rsidR="008B2CB8" w:rsidRPr="009052D8" w:rsidRDefault="008B2CB8">
      <w:pPr>
        <w:rPr>
          <w:b/>
          <w:szCs w:val="21"/>
        </w:rPr>
      </w:pPr>
    </w:p>
    <w:p w:rsidR="00353228" w:rsidRPr="009052D8" w:rsidRDefault="00353228">
      <w:pPr>
        <w:rPr>
          <w:b/>
          <w:szCs w:val="21"/>
        </w:rPr>
      </w:pPr>
      <w:r w:rsidRPr="009052D8">
        <w:rPr>
          <w:rFonts w:hint="eastAsia"/>
          <w:b/>
          <w:szCs w:val="21"/>
        </w:rPr>
        <w:t>运维单评价</w:t>
      </w:r>
    </w:p>
    <w:p w:rsidR="00410D66" w:rsidRPr="00353228" w:rsidRDefault="00410D66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Default="00C249E1">
      <w:pPr>
        <w:rPr>
          <w:szCs w:val="21"/>
        </w:rPr>
      </w:pPr>
    </w:p>
    <w:p w:rsidR="00C249E1" w:rsidRPr="00413D3C" w:rsidRDefault="00C249E1">
      <w:pPr>
        <w:rPr>
          <w:szCs w:val="21"/>
        </w:rPr>
      </w:pPr>
    </w:p>
    <w:sectPr w:rsidR="00C249E1" w:rsidRPr="00413D3C" w:rsidSect="009D5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09C" w:rsidRDefault="007C209C" w:rsidP="001116B1">
      <w:r>
        <w:separator/>
      </w:r>
    </w:p>
  </w:endnote>
  <w:endnote w:type="continuationSeparator" w:id="0">
    <w:p w:rsidR="007C209C" w:rsidRDefault="007C209C" w:rsidP="00111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09C" w:rsidRDefault="007C209C" w:rsidP="001116B1">
      <w:r>
        <w:separator/>
      </w:r>
    </w:p>
  </w:footnote>
  <w:footnote w:type="continuationSeparator" w:id="0">
    <w:p w:rsidR="007C209C" w:rsidRDefault="007C209C" w:rsidP="001116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11D71"/>
    <w:multiLevelType w:val="hybridMultilevel"/>
    <w:tmpl w:val="DFAC5044"/>
    <w:lvl w:ilvl="0" w:tplc="C456B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9484A"/>
    <w:multiLevelType w:val="hybridMultilevel"/>
    <w:tmpl w:val="F6FCCEB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2F0039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41455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D617183"/>
    <w:multiLevelType w:val="hybridMultilevel"/>
    <w:tmpl w:val="A344DF1E"/>
    <w:lvl w:ilvl="0" w:tplc="4CFCBA7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73C05B9F"/>
    <w:multiLevelType w:val="hybridMultilevel"/>
    <w:tmpl w:val="058AF2CA"/>
    <w:lvl w:ilvl="0" w:tplc="40184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6B1"/>
    <w:rsid w:val="00001D8F"/>
    <w:rsid w:val="00013595"/>
    <w:rsid w:val="000214CB"/>
    <w:rsid w:val="00024D29"/>
    <w:rsid w:val="00032CE1"/>
    <w:rsid w:val="00035B19"/>
    <w:rsid w:val="00050D3B"/>
    <w:rsid w:val="00050E58"/>
    <w:rsid w:val="0005262B"/>
    <w:rsid w:val="00052703"/>
    <w:rsid w:val="000932E6"/>
    <w:rsid w:val="0009398C"/>
    <w:rsid w:val="000954C3"/>
    <w:rsid w:val="000A2B98"/>
    <w:rsid w:val="000C39FF"/>
    <w:rsid w:val="000C4107"/>
    <w:rsid w:val="000C46E6"/>
    <w:rsid w:val="000C7D33"/>
    <w:rsid w:val="000F3FF2"/>
    <w:rsid w:val="000F49FE"/>
    <w:rsid w:val="001116B1"/>
    <w:rsid w:val="00133781"/>
    <w:rsid w:val="001514A3"/>
    <w:rsid w:val="00176ADB"/>
    <w:rsid w:val="00180A76"/>
    <w:rsid w:val="00181FBC"/>
    <w:rsid w:val="0018274D"/>
    <w:rsid w:val="001959E1"/>
    <w:rsid w:val="001A63F0"/>
    <w:rsid w:val="001B27C4"/>
    <w:rsid w:val="001B2BBA"/>
    <w:rsid w:val="001D3FB8"/>
    <w:rsid w:val="001D7114"/>
    <w:rsid w:val="00211C8B"/>
    <w:rsid w:val="002366D5"/>
    <w:rsid w:val="00252B98"/>
    <w:rsid w:val="002537AF"/>
    <w:rsid w:val="002548BE"/>
    <w:rsid w:val="00257996"/>
    <w:rsid w:val="00261C14"/>
    <w:rsid w:val="00280F60"/>
    <w:rsid w:val="002A32BB"/>
    <w:rsid w:val="002A660D"/>
    <w:rsid w:val="002D06E9"/>
    <w:rsid w:val="002D5D70"/>
    <w:rsid w:val="002D751E"/>
    <w:rsid w:val="002E5E74"/>
    <w:rsid w:val="002F1274"/>
    <w:rsid w:val="00302433"/>
    <w:rsid w:val="003045A8"/>
    <w:rsid w:val="00333514"/>
    <w:rsid w:val="00352911"/>
    <w:rsid w:val="00353228"/>
    <w:rsid w:val="0036782F"/>
    <w:rsid w:val="00370428"/>
    <w:rsid w:val="0038441B"/>
    <w:rsid w:val="00390EA2"/>
    <w:rsid w:val="003B3C60"/>
    <w:rsid w:val="003C04D4"/>
    <w:rsid w:val="003D0886"/>
    <w:rsid w:val="003D497A"/>
    <w:rsid w:val="003E22DA"/>
    <w:rsid w:val="00410D66"/>
    <w:rsid w:val="00413D3C"/>
    <w:rsid w:val="004313DC"/>
    <w:rsid w:val="004404B7"/>
    <w:rsid w:val="00441A7A"/>
    <w:rsid w:val="004459FA"/>
    <w:rsid w:val="0045351F"/>
    <w:rsid w:val="00457217"/>
    <w:rsid w:val="00466D78"/>
    <w:rsid w:val="00467B41"/>
    <w:rsid w:val="0047075E"/>
    <w:rsid w:val="00487085"/>
    <w:rsid w:val="004C07B3"/>
    <w:rsid w:val="004C143D"/>
    <w:rsid w:val="004C1EC7"/>
    <w:rsid w:val="00505720"/>
    <w:rsid w:val="00520EBF"/>
    <w:rsid w:val="0052688C"/>
    <w:rsid w:val="00550F27"/>
    <w:rsid w:val="00567C69"/>
    <w:rsid w:val="005771DD"/>
    <w:rsid w:val="00586A42"/>
    <w:rsid w:val="00597463"/>
    <w:rsid w:val="005A328D"/>
    <w:rsid w:val="005A3A74"/>
    <w:rsid w:val="005B06FA"/>
    <w:rsid w:val="005C0028"/>
    <w:rsid w:val="005E0374"/>
    <w:rsid w:val="005E74F1"/>
    <w:rsid w:val="005F0677"/>
    <w:rsid w:val="005F50F2"/>
    <w:rsid w:val="00622D15"/>
    <w:rsid w:val="00624382"/>
    <w:rsid w:val="00637B69"/>
    <w:rsid w:val="00665D30"/>
    <w:rsid w:val="0066699D"/>
    <w:rsid w:val="00670C6E"/>
    <w:rsid w:val="006803CE"/>
    <w:rsid w:val="00681B35"/>
    <w:rsid w:val="00685F86"/>
    <w:rsid w:val="006869F0"/>
    <w:rsid w:val="0069262E"/>
    <w:rsid w:val="006A22E9"/>
    <w:rsid w:val="006C4AD9"/>
    <w:rsid w:val="006D682C"/>
    <w:rsid w:val="006E32F2"/>
    <w:rsid w:val="007041EB"/>
    <w:rsid w:val="0070637A"/>
    <w:rsid w:val="007132E9"/>
    <w:rsid w:val="00753E70"/>
    <w:rsid w:val="007621B2"/>
    <w:rsid w:val="007904AB"/>
    <w:rsid w:val="00791BDD"/>
    <w:rsid w:val="00794BD4"/>
    <w:rsid w:val="00795AD5"/>
    <w:rsid w:val="007A0370"/>
    <w:rsid w:val="007A4E6D"/>
    <w:rsid w:val="007B05D6"/>
    <w:rsid w:val="007B0623"/>
    <w:rsid w:val="007B78CE"/>
    <w:rsid w:val="007C209C"/>
    <w:rsid w:val="007D5B17"/>
    <w:rsid w:val="007E1F6F"/>
    <w:rsid w:val="007E22F6"/>
    <w:rsid w:val="007F451D"/>
    <w:rsid w:val="00804C12"/>
    <w:rsid w:val="00814319"/>
    <w:rsid w:val="008238B6"/>
    <w:rsid w:val="00864582"/>
    <w:rsid w:val="00872211"/>
    <w:rsid w:val="0087578D"/>
    <w:rsid w:val="008939F4"/>
    <w:rsid w:val="008A6569"/>
    <w:rsid w:val="008B2CB8"/>
    <w:rsid w:val="008B583A"/>
    <w:rsid w:val="008C172C"/>
    <w:rsid w:val="008E248C"/>
    <w:rsid w:val="009052D8"/>
    <w:rsid w:val="009065F4"/>
    <w:rsid w:val="00945D38"/>
    <w:rsid w:val="00950302"/>
    <w:rsid w:val="00966E93"/>
    <w:rsid w:val="00971DA3"/>
    <w:rsid w:val="0098697E"/>
    <w:rsid w:val="009A0186"/>
    <w:rsid w:val="009B5A17"/>
    <w:rsid w:val="009C3D1E"/>
    <w:rsid w:val="009D233C"/>
    <w:rsid w:val="009D579C"/>
    <w:rsid w:val="009F1D23"/>
    <w:rsid w:val="00A00468"/>
    <w:rsid w:val="00A031FD"/>
    <w:rsid w:val="00A04580"/>
    <w:rsid w:val="00A0460E"/>
    <w:rsid w:val="00A06189"/>
    <w:rsid w:val="00A14A58"/>
    <w:rsid w:val="00A150D2"/>
    <w:rsid w:val="00A2479F"/>
    <w:rsid w:val="00A31313"/>
    <w:rsid w:val="00A332EB"/>
    <w:rsid w:val="00A45445"/>
    <w:rsid w:val="00A52F04"/>
    <w:rsid w:val="00A61637"/>
    <w:rsid w:val="00A7744C"/>
    <w:rsid w:val="00A77584"/>
    <w:rsid w:val="00AA5759"/>
    <w:rsid w:val="00AA62E0"/>
    <w:rsid w:val="00AB3EDE"/>
    <w:rsid w:val="00AC43E4"/>
    <w:rsid w:val="00AD0A1A"/>
    <w:rsid w:val="00AD3058"/>
    <w:rsid w:val="00AD424A"/>
    <w:rsid w:val="00AE4B73"/>
    <w:rsid w:val="00B0767A"/>
    <w:rsid w:val="00B159E6"/>
    <w:rsid w:val="00B21081"/>
    <w:rsid w:val="00B21120"/>
    <w:rsid w:val="00B26667"/>
    <w:rsid w:val="00B52475"/>
    <w:rsid w:val="00B55BDE"/>
    <w:rsid w:val="00B622DE"/>
    <w:rsid w:val="00B81AAD"/>
    <w:rsid w:val="00B83ECA"/>
    <w:rsid w:val="00B94B50"/>
    <w:rsid w:val="00B97528"/>
    <w:rsid w:val="00BA6897"/>
    <w:rsid w:val="00BB02EE"/>
    <w:rsid w:val="00BD64DE"/>
    <w:rsid w:val="00BE3D81"/>
    <w:rsid w:val="00BF2B50"/>
    <w:rsid w:val="00C04DAB"/>
    <w:rsid w:val="00C160B1"/>
    <w:rsid w:val="00C22C69"/>
    <w:rsid w:val="00C230DD"/>
    <w:rsid w:val="00C249E1"/>
    <w:rsid w:val="00C25712"/>
    <w:rsid w:val="00C3391D"/>
    <w:rsid w:val="00C537BC"/>
    <w:rsid w:val="00C55A7F"/>
    <w:rsid w:val="00C96C84"/>
    <w:rsid w:val="00CA7D71"/>
    <w:rsid w:val="00CB3FBC"/>
    <w:rsid w:val="00CC07AA"/>
    <w:rsid w:val="00CD57B7"/>
    <w:rsid w:val="00CD6653"/>
    <w:rsid w:val="00CF1085"/>
    <w:rsid w:val="00CF5735"/>
    <w:rsid w:val="00CF6C42"/>
    <w:rsid w:val="00D106EE"/>
    <w:rsid w:val="00D1574D"/>
    <w:rsid w:val="00D21561"/>
    <w:rsid w:val="00D23C0A"/>
    <w:rsid w:val="00D300FF"/>
    <w:rsid w:val="00D422AA"/>
    <w:rsid w:val="00D46160"/>
    <w:rsid w:val="00D463DF"/>
    <w:rsid w:val="00D6126D"/>
    <w:rsid w:val="00D61A9F"/>
    <w:rsid w:val="00D80962"/>
    <w:rsid w:val="00D82055"/>
    <w:rsid w:val="00D90475"/>
    <w:rsid w:val="00D9437C"/>
    <w:rsid w:val="00DA5FA6"/>
    <w:rsid w:val="00DA6AC2"/>
    <w:rsid w:val="00DB3A6F"/>
    <w:rsid w:val="00DD02E2"/>
    <w:rsid w:val="00DD3220"/>
    <w:rsid w:val="00DF09A1"/>
    <w:rsid w:val="00E118F9"/>
    <w:rsid w:val="00E145CE"/>
    <w:rsid w:val="00E151CC"/>
    <w:rsid w:val="00E6137E"/>
    <w:rsid w:val="00E72BDB"/>
    <w:rsid w:val="00E8054A"/>
    <w:rsid w:val="00E84079"/>
    <w:rsid w:val="00E97CF4"/>
    <w:rsid w:val="00EA2984"/>
    <w:rsid w:val="00EA583A"/>
    <w:rsid w:val="00ED2983"/>
    <w:rsid w:val="00ED3E01"/>
    <w:rsid w:val="00EE00A3"/>
    <w:rsid w:val="00EF161E"/>
    <w:rsid w:val="00F07E27"/>
    <w:rsid w:val="00F23739"/>
    <w:rsid w:val="00F23DC7"/>
    <w:rsid w:val="00F46FDC"/>
    <w:rsid w:val="00F60766"/>
    <w:rsid w:val="00F6568E"/>
    <w:rsid w:val="00F75F2B"/>
    <w:rsid w:val="00F76D4F"/>
    <w:rsid w:val="00F9087E"/>
    <w:rsid w:val="00F9395B"/>
    <w:rsid w:val="00F93D35"/>
    <w:rsid w:val="00F94226"/>
    <w:rsid w:val="00FA335A"/>
    <w:rsid w:val="00FA63DE"/>
    <w:rsid w:val="00FF2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6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6B1"/>
    <w:rPr>
      <w:sz w:val="18"/>
      <w:szCs w:val="18"/>
    </w:rPr>
  </w:style>
  <w:style w:type="paragraph" w:styleId="a5">
    <w:name w:val="List Paragraph"/>
    <w:basedOn w:val="a"/>
    <w:uiPriority w:val="34"/>
    <w:qFormat/>
    <w:rsid w:val="005C002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0637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0637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70637A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0637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70637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637A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0637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637A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70637A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586A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7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4B730-AD25-4D6E-A12B-5730D550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1500</TotalTime>
  <Pages>7</Pages>
  <Words>462</Words>
  <Characters>2639</Characters>
  <Application>Microsoft Office Word</Application>
  <DocSecurity>0</DocSecurity>
  <Lines>21</Lines>
  <Paragraphs>6</Paragraphs>
  <ScaleCrop>false</ScaleCrop>
  <Company>ritacc.cn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267</cp:revision>
  <dcterms:created xsi:type="dcterms:W3CDTF">2015-06-22T10:02:00Z</dcterms:created>
  <dcterms:modified xsi:type="dcterms:W3CDTF">2015-07-06T15:05:00Z</dcterms:modified>
</cp:coreProperties>
</file>